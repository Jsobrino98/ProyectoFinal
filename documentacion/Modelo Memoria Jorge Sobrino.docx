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000000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16203C8B" w:rsidR="00C334DE" w:rsidRPr="00C334DE" w:rsidRDefault="00ED4737" w:rsidP="00C277B3">
                            <w:pPr>
                              <w:pStyle w:val="Ttulo"/>
                              <w:jc w:val="center"/>
                            </w:pPr>
                            <w:r>
                              <w:t xml:space="preserve">Sistema de Torneos </w:t>
                            </w:r>
                            <w:proofErr w:type="spellStart"/>
                            <w:r>
                              <w:t>e</w:t>
                            </w:r>
                            <w:proofErr w:type="spellEnd"/>
                            <w:r>
                              <w:t xml:space="preserve"> Competencias Deportivas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3jDwIAAB8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">
                <v:textbox>
                  <w:txbxContent>
                    <w:p w14:paraId="73AC3130" w14:textId="16203C8B" w:rsidR="00C334DE" w:rsidRPr="00C334DE" w:rsidRDefault="00ED4737" w:rsidP="00C277B3">
                      <w:pPr>
                        <w:pStyle w:val="Ttulo"/>
                        <w:jc w:val="center"/>
                      </w:pPr>
                      <w:r>
                        <w:t xml:space="preserve">Sistema de Torneos </w:t>
                      </w:r>
                      <w:proofErr w:type="spellStart"/>
                      <w:r>
                        <w:t>e</w:t>
                      </w:r>
                      <w:proofErr w:type="spellEnd"/>
                      <w:r>
                        <w:t xml:space="preserve"> Competencias Deportivas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77777777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</w:p>
    <w:p w14:paraId="64C14F9D" w14:textId="135F88BD" w:rsidR="00C334DE" w:rsidRPr="00C277B3" w:rsidRDefault="00ED4737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Jorge Sobrino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Mojón</w:t>
      </w:r>
      <w:proofErr w:type="spellEnd"/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3BA5F0BF" w:rsidR="00E52AB6" w:rsidRPr="004A02FD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</w:t>
      </w:r>
      <w:r w:rsidR="004A02FD" w:rsidRPr="004A02FD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https://github.com/Jsobrino98/ProyectoFinalAD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24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Pr="00CD0F20">
              <w:rPr>
                <w:rStyle w:val="Hipervnculo"/>
                <w:noProof/>
                <w:lang w:val="gl-ES"/>
              </w:rPr>
              <w:t>9. Anexos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0424F5DD" w14:textId="7EB0FDB4" w:rsidR="00441543" w:rsidRPr="00441543" w:rsidRDefault="00441543" w:rsidP="00441543">
      <w:r w:rsidRPr="00441543">
        <w:rPr>
          <w:b/>
          <w:bCs/>
        </w:rPr>
        <w:t>Finalidad del sistema:</w:t>
      </w:r>
      <w:r w:rsidRPr="00441543">
        <w:t xml:space="preserve"> El objetivo principal de este sistema es gestionar información relacionada con equipos deportivos, jugadores, torneos y partidos. Permite registrar y consultar los datos de los equipos, los jugadores que los conforman, los torneos en los que participan, y los partidos que se disput</w:t>
      </w:r>
      <w:r>
        <w:t>an.</w:t>
      </w:r>
      <w:r w:rsidRPr="00441543">
        <w:t xml:space="preserve"> Además, proporciona la capacidad de gestión de usuarios y autenticación para distintos roles dentro de la plataforma.</w:t>
      </w:r>
    </w:p>
    <w:p w14:paraId="18F8D0AA" w14:textId="77777777" w:rsidR="00441543" w:rsidRPr="00441543" w:rsidRDefault="00441543" w:rsidP="00441543">
      <w:r w:rsidRPr="00441543">
        <w:rPr>
          <w:b/>
          <w:bCs/>
        </w:rPr>
        <w:t>Problema que resuelve:</w:t>
      </w:r>
      <w:r w:rsidRPr="00441543">
        <w:t xml:space="preserve"> Este sistema resuelve la necesidad de centralizar y gestionar la información sobre deportes y competiciones en una sola plataforma. Facilita el seguimiento de los equipos, jugadores y partidos, mejorando la organización y la accesibilidad de los datos. Además, permite la administración de usuarios con distintos permisos (como administradores y usuarios normales) para gestionar el contenido del sistema de manera eficiente.</w:t>
      </w:r>
    </w:p>
    <w:p w14:paraId="1C69D823" w14:textId="77777777" w:rsidR="00441543" w:rsidRPr="00441543" w:rsidRDefault="00441543" w:rsidP="00441543">
      <w:r w:rsidRPr="00441543">
        <w:rPr>
          <w:b/>
          <w:bCs/>
        </w:rPr>
        <w:t>Usuarios principales:</w:t>
      </w:r>
    </w:p>
    <w:p w14:paraId="23956A0B" w14:textId="77777777" w:rsidR="00441543" w:rsidRPr="00441543" w:rsidRDefault="00441543" w:rsidP="00441543">
      <w:pPr>
        <w:numPr>
          <w:ilvl w:val="0"/>
          <w:numId w:val="31"/>
        </w:numPr>
      </w:pPr>
      <w:r w:rsidRPr="00441543">
        <w:rPr>
          <w:b/>
          <w:bCs/>
        </w:rPr>
        <w:t>Administradores</w:t>
      </w:r>
      <w:r w:rsidRPr="00441543">
        <w:t>: Encargados de gestionar equipos, jugadores, torneos, partidos y usuarios. Tienen acceso completo a todas las funcionalidades del sistema.</w:t>
      </w:r>
    </w:p>
    <w:p w14:paraId="3611EBBB" w14:textId="77777777" w:rsidR="00441543" w:rsidRPr="00441543" w:rsidRDefault="00441543" w:rsidP="00441543">
      <w:pPr>
        <w:numPr>
          <w:ilvl w:val="0"/>
          <w:numId w:val="31"/>
        </w:numPr>
      </w:pPr>
      <w:r w:rsidRPr="00441543">
        <w:rPr>
          <w:b/>
          <w:bCs/>
        </w:rPr>
        <w:t>Usuarios normales</w:t>
      </w:r>
      <w:r w:rsidRPr="00441543">
        <w:t>: Usuarios registrados que pueden consultar información sobre equipos, jugadores y partidos, así como interactuar con el contenido del sistema según los permisos establecidos.</w:t>
      </w:r>
    </w:p>
    <w:p w14:paraId="688D4690" w14:textId="77777777" w:rsidR="00441543" w:rsidRPr="00441543" w:rsidRDefault="00441543" w:rsidP="00441543">
      <w:r w:rsidRPr="00441543">
        <w:rPr>
          <w:b/>
          <w:bCs/>
        </w:rPr>
        <w:t>Resumen de las tecnologías empleadas:</w:t>
      </w:r>
    </w:p>
    <w:p w14:paraId="0ED8F628" w14:textId="77777777" w:rsidR="00441543" w:rsidRPr="00441543" w:rsidRDefault="00441543" w:rsidP="00441543">
      <w:pPr>
        <w:numPr>
          <w:ilvl w:val="0"/>
          <w:numId w:val="32"/>
        </w:numPr>
      </w:pPr>
      <w:r w:rsidRPr="00441543">
        <w:rPr>
          <w:b/>
          <w:bCs/>
        </w:rPr>
        <w:t xml:space="preserve">Spring </w:t>
      </w:r>
      <w:proofErr w:type="spellStart"/>
      <w:r w:rsidRPr="00441543">
        <w:rPr>
          <w:b/>
          <w:bCs/>
        </w:rPr>
        <w:t>Boot</w:t>
      </w:r>
      <w:proofErr w:type="spellEnd"/>
      <w:r w:rsidRPr="00441543">
        <w:rPr>
          <w:b/>
          <w:bCs/>
        </w:rPr>
        <w:t xml:space="preserve"> (Java)</w:t>
      </w:r>
      <w:r w:rsidRPr="00441543">
        <w:t xml:space="preserve">: Framework principal para el desarrollo de la aplicación </w:t>
      </w:r>
      <w:proofErr w:type="spellStart"/>
      <w:r w:rsidRPr="00441543">
        <w:t>backend</w:t>
      </w:r>
      <w:proofErr w:type="spellEnd"/>
      <w:r w:rsidRPr="00441543">
        <w:t xml:space="preserve">, facilitando la creación de </w:t>
      </w:r>
      <w:proofErr w:type="spellStart"/>
      <w:r w:rsidRPr="00441543">
        <w:t>APIs</w:t>
      </w:r>
      <w:proofErr w:type="spellEnd"/>
      <w:r w:rsidRPr="00441543">
        <w:t xml:space="preserve"> </w:t>
      </w:r>
      <w:proofErr w:type="spellStart"/>
      <w:r w:rsidRPr="00441543">
        <w:t>RESTful</w:t>
      </w:r>
      <w:proofErr w:type="spellEnd"/>
      <w:r w:rsidRPr="00441543">
        <w:t>.</w:t>
      </w:r>
    </w:p>
    <w:p w14:paraId="346808F7" w14:textId="77777777" w:rsidR="00441543" w:rsidRPr="00441543" w:rsidRDefault="00441543" w:rsidP="00441543">
      <w:pPr>
        <w:numPr>
          <w:ilvl w:val="0"/>
          <w:numId w:val="32"/>
        </w:numPr>
      </w:pPr>
      <w:r w:rsidRPr="00441543">
        <w:rPr>
          <w:b/>
          <w:bCs/>
        </w:rPr>
        <w:t>MySQL</w:t>
      </w:r>
      <w:r w:rsidRPr="00441543">
        <w:t>: Base de datos relacional utilizada para almacenar la información de equipos, jugadores, torneos, partidos y usuarios.</w:t>
      </w:r>
    </w:p>
    <w:p w14:paraId="162CBA8F" w14:textId="77777777" w:rsidR="00441543" w:rsidRPr="00441543" w:rsidRDefault="00441543" w:rsidP="00441543">
      <w:pPr>
        <w:numPr>
          <w:ilvl w:val="0"/>
          <w:numId w:val="32"/>
        </w:numPr>
      </w:pPr>
      <w:proofErr w:type="spellStart"/>
      <w:r w:rsidRPr="00441543">
        <w:rPr>
          <w:b/>
          <w:bCs/>
        </w:rPr>
        <w:t>Postman</w:t>
      </w:r>
      <w:proofErr w:type="spellEnd"/>
      <w:r w:rsidRPr="00441543">
        <w:t xml:space="preserve">: Herramienta utilizada para la creación y prueba de los </w:t>
      </w:r>
      <w:proofErr w:type="spellStart"/>
      <w:r w:rsidRPr="00441543">
        <w:t>endpoints</w:t>
      </w:r>
      <w:proofErr w:type="spellEnd"/>
      <w:r w:rsidRPr="00441543">
        <w:t xml:space="preserve"> de la API.</w:t>
      </w:r>
    </w:p>
    <w:p w14:paraId="4CFDB6B9" w14:textId="77777777" w:rsidR="00441543" w:rsidRPr="00441543" w:rsidRDefault="00441543" w:rsidP="00441543">
      <w:pPr>
        <w:numPr>
          <w:ilvl w:val="0"/>
          <w:numId w:val="32"/>
        </w:numPr>
      </w:pPr>
      <w:proofErr w:type="spellStart"/>
      <w:r w:rsidRPr="00441543">
        <w:rPr>
          <w:b/>
          <w:bCs/>
        </w:rPr>
        <w:t>Swagger</w:t>
      </w:r>
      <w:proofErr w:type="spellEnd"/>
      <w:r w:rsidRPr="00441543">
        <w:t xml:space="preserve">: Herramienta integrada para la documentación automática de la API, permitiendo una fácil visualización y pruebas de los </w:t>
      </w:r>
      <w:proofErr w:type="spellStart"/>
      <w:r w:rsidRPr="00441543">
        <w:t>endpoints</w:t>
      </w:r>
      <w:proofErr w:type="spellEnd"/>
      <w:r w:rsidRPr="00441543">
        <w:t>.</w:t>
      </w:r>
    </w:p>
    <w:p w14:paraId="3C57A894" w14:textId="77777777" w:rsidR="00441543" w:rsidRPr="00441543" w:rsidRDefault="00441543" w:rsidP="00441543">
      <w:pPr>
        <w:numPr>
          <w:ilvl w:val="0"/>
          <w:numId w:val="32"/>
        </w:numPr>
      </w:pPr>
      <w:proofErr w:type="spellStart"/>
      <w:r w:rsidRPr="00441543">
        <w:rPr>
          <w:b/>
          <w:bCs/>
        </w:rPr>
        <w:t>Thymeleaf</w:t>
      </w:r>
      <w:proofErr w:type="spellEnd"/>
      <w:r w:rsidRPr="00441543">
        <w:t xml:space="preserve">: Motor de plantillas utilizado para generar las vistas dinámicas en el </w:t>
      </w:r>
      <w:proofErr w:type="spellStart"/>
      <w:r w:rsidRPr="00441543">
        <w:t>frontend</w:t>
      </w:r>
      <w:proofErr w:type="spellEnd"/>
      <w:r w:rsidRPr="00441543">
        <w:t>, facilitando la interacción del usuario con el sistema.</w:t>
      </w:r>
    </w:p>
    <w:p w14:paraId="1FBCC1CF" w14:textId="77777777" w:rsidR="00247A27" w:rsidRDefault="00247A27" w:rsidP="00247A27"/>
    <w:p w14:paraId="4FE5A160" w14:textId="77777777" w:rsidR="00441543" w:rsidRDefault="00441543" w:rsidP="00247A27"/>
    <w:p w14:paraId="64566E09" w14:textId="77777777" w:rsidR="00441543" w:rsidRDefault="00441543" w:rsidP="00247A27"/>
    <w:p w14:paraId="38AC4772" w14:textId="77777777" w:rsidR="00441543" w:rsidRDefault="00441543" w:rsidP="00247A27"/>
    <w:p w14:paraId="7002B9DB" w14:textId="77777777" w:rsidR="00441543" w:rsidRDefault="00441543" w:rsidP="00247A27"/>
    <w:p w14:paraId="4DF4C53A" w14:textId="77777777" w:rsidR="00441543" w:rsidRDefault="00441543" w:rsidP="00247A27"/>
    <w:p w14:paraId="6C65B247" w14:textId="77777777" w:rsidR="00441543" w:rsidRDefault="00441543" w:rsidP="00247A27"/>
    <w:p w14:paraId="7CD5ACA0" w14:textId="77777777" w:rsidR="00441543" w:rsidRPr="00441543" w:rsidRDefault="00441543" w:rsidP="00247A27"/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lastRenderedPageBreak/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51D6C522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37557F38" w14:textId="2792A5E1" w:rsidR="00470E75" w:rsidRDefault="00D75DF5" w:rsidP="00470E75">
      <w:pPr>
        <w:rPr>
          <w:lang w:val="gl-ES"/>
        </w:rPr>
      </w:pPr>
      <w:r>
        <w:rPr>
          <w:noProof/>
        </w:rPr>
        <w:drawing>
          <wp:inline distT="0" distB="0" distL="0" distR="0" wp14:anchorId="61C7AC98" wp14:editId="7EFC13DB">
            <wp:extent cx="5391150" cy="5057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BA13" w14:textId="0F8EF8C1" w:rsidR="00470E75" w:rsidRDefault="00470E75" w:rsidP="00470E75">
      <w:pPr>
        <w:rPr>
          <w:lang w:val="gl-ES"/>
        </w:rPr>
      </w:pPr>
    </w:p>
    <w:p w14:paraId="7AE9AA8C" w14:textId="65AA77FB" w:rsidR="00470E75" w:rsidRPr="00470E75" w:rsidRDefault="00470E75" w:rsidP="00470E75">
      <w:pPr>
        <w:rPr>
          <w:lang w:val="gl-ES"/>
        </w:rPr>
      </w:pPr>
    </w:p>
    <w:p w14:paraId="4B20DA2D" w14:textId="77777777" w:rsidR="00D8293C" w:rsidRDefault="00D8293C" w:rsidP="00470E75">
      <w:pPr>
        <w:rPr>
          <w:b/>
          <w:lang w:val="gl-ES"/>
        </w:rPr>
      </w:pPr>
    </w:p>
    <w:p w14:paraId="319315EE" w14:textId="77777777" w:rsidR="00441543" w:rsidRDefault="00441543" w:rsidP="00470E75">
      <w:pPr>
        <w:rPr>
          <w:b/>
          <w:lang w:val="gl-ES"/>
        </w:rPr>
      </w:pPr>
    </w:p>
    <w:p w14:paraId="416B53C8" w14:textId="77777777" w:rsidR="00441543" w:rsidRDefault="00441543" w:rsidP="00470E75">
      <w:pPr>
        <w:rPr>
          <w:b/>
          <w:lang w:val="gl-ES"/>
        </w:rPr>
      </w:pPr>
    </w:p>
    <w:p w14:paraId="5837D368" w14:textId="77777777" w:rsidR="00441543" w:rsidRDefault="00441543" w:rsidP="00470E75">
      <w:pPr>
        <w:rPr>
          <w:b/>
          <w:lang w:val="gl-ES"/>
        </w:rPr>
      </w:pPr>
    </w:p>
    <w:p w14:paraId="16CAA9B3" w14:textId="77777777" w:rsidR="00441543" w:rsidRDefault="00441543" w:rsidP="00470E75">
      <w:pPr>
        <w:rPr>
          <w:b/>
          <w:lang w:val="gl-ES"/>
        </w:rPr>
      </w:pPr>
    </w:p>
    <w:p w14:paraId="74CA1CED" w14:textId="77777777" w:rsidR="00441543" w:rsidRDefault="00441543" w:rsidP="00470E75">
      <w:pPr>
        <w:rPr>
          <w:b/>
          <w:lang w:val="gl-ES"/>
        </w:rPr>
      </w:pPr>
    </w:p>
    <w:p w14:paraId="7867FCDC" w14:textId="77777777" w:rsidR="00441543" w:rsidRDefault="00441543" w:rsidP="00470E75">
      <w:pPr>
        <w:rPr>
          <w:b/>
          <w:lang w:val="gl-ES"/>
        </w:rPr>
      </w:pPr>
    </w:p>
    <w:p w14:paraId="3DF81FAE" w14:textId="77777777" w:rsidR="00D8293C" w:rsidRDefault="00D8293C" w:rsidP="00470E75">
      <w:pPr>
        <w:rPr>
          <w:b/>
          <w:lang w:val="gl-ES"/>
        </w:rPr>
      </w:pPr>
    </w:p>
    <w:p w14:paraId="785A159A" w14:textId="465ECD55" w:rsidR="00470E75" w:rsidRPr="00470E75" w:rsidRDefault="00470E75" w:rsidP="00470E75">
      <w:pPr>
        <w:rPr>
          <w:b/>
          <w:lang w:val="gl-ES"/>
        </w:rPr>
      </w:pPr>
      <w:r w:rsidRPr="00470E75">
        <w:rPr>
          <w:b/>
          <w:lang w:val="gl-ES"/>
        </w:rPr>
        <w:lastRenderedPageBreak/>
        <w:t>Equipos</w:t>
      </w:r>
    </w:p>
    <w:p w14:paraId="1FC9B73E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equipo.</w:t>
      </w:r>
    </w:p>
    <w:p w14:paraId="188794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equipo.</w:t>
      </w:r>
    </w:p>
    <w:p w14:paraId="245B9715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ciudad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Ciudad</w:t>
      </w:r>
      <w:proofErr w:type="spellEnd"/>
      <w:r w:rsidRPr="00E03F7D">
        <w:rPr>
          <w:lang w:val="gl-ES"/>
        </w:rPr>
        <w:t xml:space="preserve"> del equipo.</w:t>
      </w:r>
    </w:p>
    <w:p w14:paraId="68BFC5A3" w14:textId="6E734E05" w:rsidR="00470E75" w:rsidRPr="00E03F7D" w:rsidRDefault="00C040A6" w:rsidP="00E03F7D">
      <w:pPr>
        <w:pStyle w:val="Prrafodelista"/>
        <w:numPr>
          <w:ilvl w:val="0"/>
          <w:numId w:val="24"/>
        </w:numPr>
        <w:rPr>
          <w:lang w:val="gl-ES"/>
        </w:rPr>
      </w:pPr>
      <w:proofErr w:type="spellStart"/>
      <w:r w:rsidRPr="00E03F7D">
        <w:rPr>
          <w:b/>
          <w:lang w:val="gl-ES"/>
        </w:rPr>
        <w:t>escudourl</w:t>
      </w:r>
      <w:proofErr w:type="spellEnd"/>
      <w:r w:rsidR="00470E75"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Imagen</w:t>
      </w:r>
      <w:proofErr w:type="spellEnd"/>
      <w:r w:rsidRPr="00E03F7D">
        <w:rPr>
          <w:lang w:val="gl-ES"/>
        </w:rPr>
        <w:t xml:space="preserve"> del escudo</w:t>
      </w:r>
    </w:p>
    <w:p w14:paraId="200DE338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4FD2AF7D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</w:t>
      </w:r>
      <w:proofErr w:type="spellStart"/>
      <w:r w:rsidRPr="00E03F7D">
        <w:rPr>
          <w:lang w:val="gl-ES"/>
        </w:rPr>
        <w:t>jugadores</w:t>
      </w:r>
      <w:proofErr w:type="spellEnd"/>
      <w:r w:rsidRPr="00E03F7D">
        <w:rPr>
          <w:lang w:val="gl-ES"/>
        </w:rPr>
        <w:t xml:space="preserve"> a través de </w:t>
      </w:r>
      <w:proofErr w:type="spellStart"/>
      <w:r w:rsidRPr="00E03F7D">
        <w:rPr>
          <w:lang w:val="gl-ES"/>
        </w:rPr>
        <w:t>equipo_id</w:t>
      </w:r>
      <w:proofErr w:type="spellEnd"/>
      <w:r w:rsidRPr="00E03F7D">
        <w:rPr>
          <w:lang w:val="gl-ES"/>
        </w:rPr>
        <w:t>.</w:t>
      </w:r>
    </w:p>
    <w:p w14:paraId="60A32793" w14:textId="77777777" w:rsidR="00470E75" w:rsidRPr="00E03F7D" w:rsidRDefault="00470E75" w:rsidP="00E03F7D">
      <w:pPr>
        <w:pStyle w:val="Prrafodelista"/>
        <w:numPr>
          <w:ilvl w:val="0"/>
          <w:numId w:val="24"/>
        </w:numPr>
        <w:rPr>
          <w:lang w:val="gl-ES"/>
        </w:rPr>
      </w:pPr>
      <w:r w:rsidRPr="00E03F7D">
        <w:rPr>
          <w:lang w:val="gl-ES"/>
        </w:rPr>
        <w:t xml:space="preserve">Relacionado con partidos como </w:t>
      </w:r>
      <w:proofErr w:type="spellStart"/>
      <w:r w:rsidRPr="00E03F7D">
        <w:rPr>
          <w:lang w:val="gl-ES"/>
        </w:rPr>
        <w:t>equipo_local_id</w:t>
      </w:r>
      <w:proofErr w:type="spellEnd"/>
      <w:r w:rsidRPr="00E03F7D">
        <w:rPr>
          <w:lang w:val="gl-ES"/>
        </w:rPr>
        <w:t xml:space="preserve"> y </w:t>
      </w:r>
      <w:proofErr w:type="spellStart"/>
      <w:r w:rsidRPr="00E03F7D">
        <w:rPr>
          <w:lang w:val="gl-ES"/>
        </w:rPr>
        <w:t>equipo_visitante_id</w:t>
      </w:r>
      <w:proofErr w:type="spellEnd"/>
      <w:r w:rsidRPr="00E03F7D">
        <w:rPr>
          <w:lang w:val="gl-ES"/>
        </w:rPr>
        <w:t>.</w:t>
      </w:r>
    </w:p>
    <w:p w14:paraId="11ECAE1C" w14:textId="60D25244" w:rsidR="00470E75" w:rsidRPr="00491E8E" w:rsidRDefault="00470E75" w:rsidP="00470E75">
      <w:pPr>
        <w:rPr>
          <w:b/>
          <w:lang w:val="gl-ES"/>
        </w:rPr>
      </w:pPr>
      <w:proofErr w:type="spellStart"/>
      <w:r w:rsidRPr="00491E8E">
        <w:rPr>
          <w:b/>
          <w:lang w:val="gl-ES"/>
        </w:rPr>
        <w:t>Jugadores</w:t>
      </w:r>
      <w:proofErr w:type="spellEnd"/>
    </w:p>
    <w:p w14:paraId="171258A1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 xml:space="preserve">: Identificador único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35DEDE1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41FB351B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edad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Edad</w:t>
      </w:r>
      <w:proofErr w:type="spellEnd"/>
      <w:r w:rsidRPr="00E03F7D">
        <w:rPr>
          <w:lang w:val="gl-ES"/>
        </w:rPr>
        <w:t xml:space="preserve"> del </w:t>
      </w:r>
      <w:proofErr w:type="spellStart"/>
      <w:r w:rsidRPr="00E03F7D">
        <w:rPr>
          <w:lang w:val="gl-ES"/>
        </w:rPr>
        <w:t>jugador</w:t>
      </w:r>
      <w:proofErr w:type="spellEnd"/>
      <w:r w:rsidRPr="00E03F7D">
        <w:rPr>
          <w:lang w:val="gl-ES"/>
        </w:rPr>
        <w:t>.</w:t>
      </w:r>
    </w:p>
    <w:p w14:paraId="5D312659" w14:textId="77777777" w:rsidR="00470E75" w:rsidRPr="00E03F7D" w:rsidRDefault="00470E75" w:rsidP="00E03F7D">
      <w:pPr>
        <w:pStyle w:val="Prrafodelista"/>
        <w:numPr>
          <w:ilvl w:val="0"/>
          <w:numId w:val="23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equipo_id</w:t>
      </w:r>
      <w:proofErr w:type="spellEnd"/>
      <w:r w:rsidRPr="00E03F7D">
        <w:rPr>
          <w:lang w:val="gl-ES"/>
        </w:rPr>
        <w:t xml:space="preserve">: Identificador del equipo </w:t>
      </w:r>
      <w:proofErr w:type="spellStart"/>
      <w:r w:rsidRPr="00E03F7D">
        <w:rPr>
          <w:lang w:val="gl-ES"/>
        </w:rPr>
        <w:t>al</w:t>
      </w:r>
      <w:proofErr w:type="spellEnd"/>
      <w:r w:rsidRPr="00E03F7D">
        <w:rPr>
          <w:lang w:val="gl-ES"/>
        </w:rPr>
        <w:t xml:space="preserve"> que </w:t>
      </w:r>
      <w:proofErr w:type="spellStart"/>
      <w:r w:rsidRPr="00E03F7D">
        <w:rPr>
          <w:lang w:val="gl-ES"/>
        </w:rPr>
        <w:t>pertenece</w:t>
      </w:r>
      <w:proofErr w:type="spellEnd"/>
      <w:r w:rsidRPr="00E03F7D">
        <w:rPr>
          <w:lang w:val="gl-ES"/>
        </w:rPr>
        <w:t xml:space="preserve"> (clave foránea a equipos).</w:t>
      </w:r>
    </w:p>
    <w:p w14:paraId="4199007E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Torneos</w:t>
      </w:r>
    </w:p>
    <w:p w14:paraId="193E48BF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torneo.</w:t>
      </w:r>
    </w:p>
    <w:p w14:paraId="05799910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nombre</w:t>
      </w:r>
      <w:proofErr w:type="spellEnd"/>
      <w:r w:rsidRPr="00E03F7D">
        <w:rPr>
          <w:lang w:val="gl-ES"/>
        </w:rPr>
        <w:t xml:space="preserve">: </w:t>
      </w:r>
      <w:proofErr w:type="spellStart"/>
      <w:r w:rsidRPr="00E03F7D">
        <w:rPr>
          <w:lang w:val="gl-ES"/>
        </w:rPr>
        <w:t>Nombre</w:t>
      </w:r>
      <w:proofErr w:type="spellEnd"/>
      <w:r w:rsidRPr="00E03F7D">
        <w:rPr>
          <w:lang w:val="gl-ES"/>
        </w:rPr>
        <w:t xml:space="preserve"> del torneo.</w:t>
      </w:r>
    </w:p>
    <w:p w14:paraId="24F1ADD7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fecha_inicio</w:t>
      </w:r>
      <w:proofErr w:type="spellEnd"/>
      <w:r w:rsidRPr="00E03F7D">
        <w:rPr>
          <w:lang w:val="gl-ES"/>
        </w:rPr>
        <w:t>: Fecha de inicio del torneo.</w:t>
      </w:r>
    </w:p>
    <w:p w14:paraId="66A6DF54" w14:textId="58850802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fecha_fin</w:t>
      </w:r>
      <w:proofErr w:type="spellEnd"/>
      <w:r w:rsidRPr="00E03F7D">
        <w:rPr>
          <w:lang w:val="gl-ES"/>
        </w:rPr>
        <w:t>: Fecha de finalización del torneo.</w:t>
      </w:r>
    </w:p>
    <w:p w14:paraId="029107AD" w14:textId="05EA5AB1" w:rsidR="00C040A6" w:rsidRPr="00E03F7D" w:rsidRDefault="00940F4E" w:rsidP="00E03F7D">
      <w:pPr>
        <w:pStyle w:val="Prrafodelista"/>
        <w:numPr>
          <w:ilvl w:val="0"/>
          <w:numId w:val="22"/>
        </w:numPr>
        <w:rPr>
          <w:lang w:val="gl-ES"/>
        </w:rPr>
      </w:pPr>
      <w:proofErr w:type="spellStart"/>
      <w:r w:rsidRPr="00E03F7D">
        <w:rPr>
          <w:b/>
          <w:lang w:val="gl-ES"/>
        </w:rPr>
        <w:t>u</w:t>
      </w:r>
      <w:r w:rsidR="00C040A6" w:rsidRPr="00E03F7D">
        <w:rPr>
          <w:b/>
          <w:lang w:val="gl-ES"/>
        </w:rPr>
        <w:t>bicacion</w:t>
      </w:r>
      <w:proofErr w:type="spellEnd"/>
      <w:r w:rsidR="00C040A6" w:rsidRPr="00E03F7D">
        <w:rPr>
          <w:lang w:val="gl-ES"/>
        </w:rPr>
        <w:t xml:space="preserve">: </w:t>
      </w:r>
      <w:r w:rsidR="00C040A6" w:rsidRPr="00E03F7D">
        <w:rPr>
          <w:b/>
          <w:lang w:val="gl-ES"/>
        </w:rPr>
        <w:t xml:space="preserve"> </w:t>
      </w:r>
      <w:r w:rsidR="00C040A6" w:rsidRPr="00E03F7D">
        <w:rPr>
          <w:lang w:val="gl-ES"/>
        </w:rPr>
        <w:t xml:space="preserve">Pais </w:t>
      </w:r>
      <w:proofErr w:type="spellStart"/>
      <w:r w:rsidR="00C040A6" w:rsidRPr="00E03F7D">
        <w:rPr>
          <w:lang w:val="gl-ES"/>
        </w:rPr>
        <w:t>donde</w:t>
      </w:r>
      <w:proofErr w:type="spellEnd"/>
      <w:r w:rsidR="00C040A6" w:rsidRPr="00E03F7D">
        <w:rPr>
          <w:lang w:val="gl-ES"/>
        </w:rPr>
        <w:t xml:space="preserve"> se </w:t>
      </w:r>
      <w:proofErr w:type="spellStart"/>
      <w:r w:rsidR="00C040A6" w:rsidRPr="00E03F7D">
        <w:rPr>
          <w:lang w:val="gl-ES"/>
        </w:rPr>
        <w:t>juega</w:t>
      </w:r>
      <w:proofErr w:type="spellEnd"/>
      <w:r w:rsidR="00C040A6" w:rsidRPr="00E03F7D">
        <w:rPr>
          <w:lang w:val="gl-ES"/>
        </w:rPr>
        <w:t>.</w:t>
      </w:r>
    </w:p>
    <w:p w14:paraId="42830446" w14:textId="1CF68493" w:rsidR="00C040A6" w:rsidRPr="00E03F7D" w:rsidRDefault="00940F4E" w:rsidP="00E03F7D">
      <w:pPr>
        <w:pStyle w:val="Prrafodelista"/>
        <w:numPr>
          <w:ilvl w:val="0"/>
          <w:numId w:val="22"/>
        </w:numPr>
        <w:rPr>
          <w:b/>
          <w:lang w:val="gl-ES"/>
        </w:rPr>
      </w:pPr>
      <w:proofErr w:type="spellStart"/>
      <w:r w:rsidRPr="00E03F7D">
        <w:rPr>
          <w:b/>
          <w:lang w:val="gl-ES"/>
        </w:rPr>
        <w:t>l</w:t>
      </w:r>
      <w:r w:rsidR="00C040A6" w:rsidRPr="00E03F7D">
        <w:rPr>
          <w:b/>
          <w:lang w:val="gl-ES"/>
        </w:rPr>
        <w:t>ogo_competicion</w:t>
      </w:r>
      <w:proofErr w:type="spellEnd"/>
      <w:r w:rsidR="00C040A6" w:rsidRPr="00E03F7D">
        <w:rPr>
          <w:b/>
          <w:lang w:val="gl-ES"/>
        </w:rPr>
        <w:t xml:space="preserve">: </w:t>
      </w:r>
      <w:proofErr w:type="spellStart"/>
      <w:r w:rsidR="00C040A6" w:rsidRPr="00E03F7D">
        <w:rPr>
          <w:lang w:val="gl-ES"/>
        </w:rPr>
        <w:t>Imagen</w:t>
      </w:r>
      <w:proofErr w:type="spellEnd"/>
      <w:r w:rsidR="00C040A6" w:rsidRPr="00E03F7D">
        <w:rPr>
          <w:lang w:val="gl-ES"/>
        </w:rPr>
        <w:t xml:space="preserve"> de la competición</w:t>
      </w:r>
      <w:r w:rsidR="00C040A6" w:rsidRPr="00E03F7D">
        <w:rPr>
          <w:b/>
          <w:lang w:val="gl-ES"/>
        </w:rPr>
        <w:t>.</w:t>
      </w:r>
    </w:p>
    <w:p w14:paraId="2AD28BA2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6A4391D4" w14:textId="77777777" w:rsidR="00470E75" w:rsidRPr="00E03F7D" w:rsidRDefault="00470E75" w:rsidP="00E03F7D">
      <w:pPr>
        <w:pStyle w:val="Prrafodelista"/>
        <w:numPr>
          <w:ilvl w:val="0"/>
          <w:numId w:val="22"/>
        </w:numPr>
        <w:rPr>
          <w:lang w:val="gl-ES"/>
        </w:rPr>
      </w:pPr>
      <w:r w:rsidRPr="00E03F7D">
        <w:rPr>
          <w:lang w:val="gl-ES"/>
        </w:rPr>
        <w:t xml:space="preserve">Relacionado con partidos a través de </w:t>
      </w:r>
      <w:proofErr w:type="spellStart"/>
      <w:r w:rsidRPr="00E03F7D">
        <w:rPr>
          <w:lang w:val="gl-ES"/>
        </w:rPr>
        <w:t>torneo_id</w:t>
      </w:r>
      <w:proofErr w:type="spellEnd"/>
      <w:r w:rsidRPr="00E03F7D">
        <w:rPr>
          <w:lang w:val="gl-ES"/>
        </w:rPr>
        <w:t>.</w:t>
      </w:r>
    </w:p>
    <w:p w14:paraId="3D3E52E6" w14:textId="77777777" w:rsidR="00470E75" w:rsidRPr="00491E8E" w:rsidRDefault="00470E75" w:rsidP="00470E75">
      <w:pPr>
        <w:rPr>
          <w:b/>
          <w:lang w:val="gl-ES"/>
        </w:rPr>
      </w:pPr>
      <w:r w:rsidRPr="00491E8E">
        <w:rPr>
          <w:b/>
          <w:lang w:val="gl-ES"/>
        </w:rPr>
        <w:t>Partidos</w:t>
      </w:r>
    </w:p>
    <w:p w14:paraId="332E41F0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id</w:t>
      </w:r>
      <w:proofErr w:type="spellEnd"/>
      <w:r w:rsidRPr="00E03F7D">
        <w:rPr>
          <w:lang w:val="gl-ES"/>
        </w:rPr>
        <w:t>: Identificador único del partido.</w:t>
      </w:r>
    </w:p>
    <w:p w14:paraId="10A46E2E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torneo_id</w:t>
      </w:r>
      <w:proofErr w:type="spellEnd"/>
      <w:r w:rsidRPr="00E03F7D">
        <w:rPr>
          <w:lang w:val="gl-ES"/>
        </w:rPr>
        <w:t>: Identificador del torneo (clave foránea a torneos).</w:t>
      </w:r>
    </w:p>
    <w:p w14:paraId="0F2393F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equipo_local_id</w:t>
      </w:r>
      <w:proofErr w:type="spellEnd"/>
      <w:r w:rsidRPr="00E03F7D">
        <w:rPr>
          <w:lang w:val="gl-ES"/>
        </w:rPr>
        <w:t>: Identificador del equipo local (clave foránea a equipos).</w:t>
      </w:r>
    </w:p>
    <w:p w14:paraId="62EFEF26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proofErr w:type="spellStart"/>
      <w:r w:rsidRPr="00E03F7D">
        <w:rPr>
          <w:b/>
          <w:lang w:val="gl-ES"/>
        </w:rPr>
        <w:t>equipo_visitante_id</w:t>
      </w:r>
      <w:proofErr w:type="spellEnd"/>
      <w:r w:rsidRPr="00E03F7D">
        <w:rPr>
          <w:lang w:val="gl-ES"/>
        </w:rPr>
        <w:t>: Identificador del equipo visitante (clave foránea a equipos).</w:t>
      </w:r>
    </w:p>
    <w:p w14:paraId="29B67A25" w14:textId="77777777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b/>
          <w:lang w:val="gl-ES"/>
        </w:rPr>
        <w:t>fecha</w:t>
      </w:r>
      <w:r w:rsidRPr="00E03F7D">
        <w:rPr>
          <w:lang w:val="gl-ES"/>
        </w:rPr>
        <w:t>: Fecha del partido.</w:t>
      </w:r>
    </w:p>
    <w:p w14:paraId="26F17B4D" w14:textId="77777777" w:rsidR="00470E75" w:rsidRPr="00E03F7D" w:rsidRDefault="00470E75" w:rsidP="00E03F7D">
      <w:pPr>
        <w:ind w:left="1068"/>
        <w:rPr>
          <w:u w:val="single"/>
          <w:lang w:val="gl-ES"/>
        </w:rPr>
      </w:pPr>
      <w:r w:rsidRPr="00E03F7D">
        <w:rPr>
          <w:u w:val="single"/>
          <w:lang w:val="gl-ES"/>
        </w:rPr>
        <w:t>Relaciones:</w:t>
      </w:r>
    </w:p>
    <w:p w14:paraId="1913F73E" w14:textId="674D12B5" w:rsidR="00470E75" w:rsidRPr="00E03F7D" w:rsidRDefault="00470E75" w:rsidP="00E03F7D">
      <w:pPr>
        <w:pStyle w:val="Prrafodelista"/>
        <w:numPr>
          <w:ilvl w:val="0"/>
          <w:numId w:val="21"/>
        </w:numPr>
        <w:rPr>
          <w:lang w:val="gl-ES"/>
        </w:rPr>
      </w:pPr>
      <w:r w:rsidRPr="00E03F7D">
        <w:rPr>
          <w:lang w:val="gl-ES"/>
        </w:rPr>
        <w:t xml:space="preserve">Relacionado con resultados a través de </w:t>
      </w:r>
      <w:proofErr w:type="spellStart"/>
      <w:r w:rsidRPr="00E03F7D">
        <w:rPr>
          <w:lang w:val="gl-ES"/>
        </w:rPr>
        <w:t>partido_id</w:t>
      </w:r>
      <w:proofErr w:type="spellEnd"/>
      <w:r w:rsidRPr="00E03F7D">
        <w:rPr>
          <w:lang w:val="gl-ES"/>
        </w:rPr>
        <w:t>.</w:t>
      </w:r>
    </w:p>
    <w:p w14:paraId="12D38971" w14:textId="77777777" w:rsidR="00940F4E" w:rsidRPr="00470E75" w:rsidRDefault="00940F4E" w:rsidP="00491E8E">
      <w:pPr>
        <w:ind w:left="708"/>
        <w:rPr>
          <w:lang w:val="gl-ES"/>
        </w:rPr>
      </w:pPr>
    </w:p>
    <w:p w14:paraId="0D8849D5" w14:textId="268506CB" w:rsidR="00247A27" w:rsidRDefault="00E03F7D" w:rsidP="00E90EA6">
      <w:pPr>
        <w:rPr>
          <w:lang w:val="gl-ES"/>
        </w:rPr>
      </w:pPr>
      <w:r w:rsidRPr="00E90EA6">
        <w:rPr>
          <w:b/>
          <w:lang w:val="gl-ES"/>
        </w:rPr>
        <w:t>Usuarios</w:t>
      </w:r>
      <w:r>
        <w:rPr>
          <w:lang w:val="gl-ES"/>
        </w:rPr>
        <w:t>:</w:t>
      </w:r>
    </w:p>
    <w:p w14:paraId="61A04BA8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id</w:t>
      </w:r>
      <w:r>
        <w:t>: Identificador único del usuario.</w:t>
      </w:r>
    </w:p>
    <w:p w14:paraId="5D8358AD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nombre_usuario</w:t>
      </w:r>
      <w:proofErr w:type="spellEnd"/>
      <w:r>
        <w:t>: Nombre único del usuario para autenticación.</w:t>
      </w:r>
    </w:p>
    <w:p w14:paraId="12EDCD3A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password</w:t>
      </w:r>
      <w:proofErr w:type="spellEnd"/>
      <w:r>
        <w:t>: Contraseña encriptada del usuario.</w:t>
      </w:r>
    </w:p>
    <w:p w14:paraId="47E6DE85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nombre_completo</w:t>
      </w:r>
      <w:proofErr w:type="spellEnd"/>
      <w:r>
        <w:t>: Nombre completo del usuario.</w:t>
      </w:r>
    </w:p>
    <w:p w14:paraId="7EF373D9" w14:textId="77777777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email</w:t>
      </w:r>
      <w:r>
        <w:t>: Correo electrónico único del usuario.</w:t>
      </w:r>
    </w:p>
    <w:p w14:paraId="1228D8DC" w14:textId="392DE7EF" w:rsidR="00E03F7D" w:rsidRDefault="00E03F7D" w:rsidP="00E03F7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rol</w:t>
      </w:r>
      <w:r>
        <w:t>: Rol del usuario en el sistema (</w:t>
      </w:r>
      <w:r>
        <w:rPr>
          <w:rStyle w:val="CdigoHTML"/>
          <w:rFonts w:eastAsiaTheme="majorEastAsia"/>
        </w:rPr>
        <w:t>ADMIN</w:t>
      </w:r>
      <w:r>
        <w:t xml:space="preserve"> o </w:t>
      </w:r>
      <w:r>
        <w:rPr>
          <w:rStyle w:val="CdigoHTML"/>
          <w:rFonts w:eastAsiaTheme="majorEastAsia"/>
        </w:rPr>
        <w:t>NORMAL</w:t>
      </w:r>
      <w:r>
        <w:t>).</w:t>
      </w:r>
    </w:p>
    <w:p w14:paraId="6F6D34BE" w14:textId="0BD5C4E3" w:rsidR="00E03F7D" w:rsidRPr="00E90EA6" w:rsidRDefault="00E03F7D" w:rsidP="00E90EA6">
      <w:pPr>
        <w:ind w:left="360" w:firstLine="708"/>
        <w:rPr>
          <w:u w:val="single"/>
          <w:lang w:val="gl-ES"/>
        </w:rPr>
      </w:pPr>
      <w:r w:rsidRPr="00E03F7D">
        <w:rPr>
          <w:u w:val="single"/>
          <w:lang w:val="gl-ES"/>
        </w:rPr>
        <w:t>Relaciones</w:t>
      </w:r>
      <w:r w:rsidR="00E90EA6">
        <w:rPr>
          <w:u w:val="single"/>
          <w:lang w:val="gl-ES"/>
        </w:rPr>
        <w:t>:</w:t>
      </w:r>
    </w:p>
    <w:p w14:paraId="24A33189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publicaciones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23B01955" w14:textId="77777777" w:rsidR="00E03F7D" w:rsidRPr="00E90EA6" w:rsidRDefault="00E03F7D" w:rsidP="00E03F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90EA6">
        <w:rPr>
          <w:rFonts w:cstheme="minorHAnsi"/>
        </w:rPr>
        <w:t xml:space="preserve">Relacionado con pedidos (en caso de un sistema de compras) a través de </w:t>
      </w:r>
      <w:proofErr w:type="spellStart"/>
      <w:r w:rsidRPr="00E90EA6">
        <w:rPr>
          <w:rStyle w:val="CdigoHTML"/>
          <w:rFonts w:asciiTheme="minorHAnsi" w:eastAsiaTheme="majorEastAsia" w:hAnsiTheme="minorHAnsi" w:cstheme="minorHAnsi"/>
          <w:sz w:val="22"/>
          <w:szCs w:val="22"/>
        </w:rPr>
        <w:t>usuario_id</w:t>
      </w:r>
      <w:proofErr w:type="spellEnd"/>
      <w:r w:rsidRPr="00E90EA6">
        <w:rPr>
          <w:rFonts w:cstheme="minorHAnsi"/>
        </w:rPr>
        <w:t>.</w:t>
      </w:r>
    </w:p>
    <w:p w14:paraId="58626067" w14:textId="77777777" w:rsidR="00E03F7D" w:rsidRPr="00247A27" w:rsidRDefault="00E03F7D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29534B18" w14:textId="7D897A1B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E90EA6">
        <w:rPr>
          <w:b/>
          <w:lang w:val="gl-ES"/>
        </w:rPr>
        <w:t>Java</w:t>
      </w:r>
      <w:proofErr w:type="spellEnd"/>
      <w:r w:rsidRPr="00E90EA6">
        <w:rPr>
          <w:b/>
          <w:lang w:val="gl-ES"/>
        </w:rPr>
        <w:t xml:space="preserve"> 17</w:t>
      </w:r>
      <w:r w:rsidRPr="00247A27">
        <w:rPr>
          <w:lang w:val="gl-ES"/>
        </w:rPr>
        <w:t xml:space="preserve"> </w:t>
      </w:r>
    </w:p>
    <w:p w14:paraId="7B748E7D" w14:textId="1E1E59BE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Boot</w:t>
      </w:r>
      <w:proofErr w:type="spellEnd"/>
      <w:r w:rsidRPr="00E90EA6">
        <w:rPr>
          <w:b/>
          <w:lang w:val="gl-ES"/>
        </w:rPr>
        <w:t xml:space="preserve"> .</w:t>
      </w:r>
    </w:p>
    <w:p w14:paraId="418B4925" w14:textId="37CAE394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</w:t>
      </w:r>
      <w:proofErr w:type="spellStart"/>
      <w:r w:rsidRPr="00E90EA6">
        <w:rPr>
          <w:b/>
          <w:lang w:val="gl-ES"/>
        </w:rPr>
        <w:t>MySQL</w:t>
      </w:r>
      <w:proofErr w:type="spellEnd"/>
      <w:r w:rsidR="00E03F7D" w:rsidRPr="00E90EA6">
        <w:rPr>
          <w:b/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ORM: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E90EA6">
        <w:rPr>
          <w:b/>
          <w:lang w:val="gl-ES"/>
        </w:rPr>
        <w:t>Spring</w:t>
      </w:r>
      <w:proofErr w:type="spellEnd"/>
      <w:r w:rsidRPr="00E90EA6">
        <w:rPr>
          <w:b/>
          <w:lang w:val="gl-ES"/>
        </w:rPr>
        <w:t xml:space="preserve"> </w:t>
      </w:r>
      <w:proofErr w:type="spellStart"/>
      <w:r w:rsidRPr="00E90EA6">
        <w:rPr>
          <w:b/>
          <w:lang w:val="gl-ES"/>
        </w:rPr>
        <w:t>Security</w:t>
      </w:r>
      <w:proofErr w:type="spellEnd"/>
      <w:r w:rsidRPr="00E90EA6">
        <w:rPr>
          <w:b/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E90EA6">
        <w:rPr>
          <w:b/>
          <w:lang w:val="gl-ES"/>
        </w:rPr>
        <w:t>Thymeleaf</w:t>
      </w:r>
      <w:proofErr w:type="spellEnd"/>
      <w:r w:rsidRPr="00E90EA6">
        <w:rPr>
          <w:b/>
          <w:lang w:val="gl-ES"/>
        </w:rPr>
        <w:t xml:space="preserve"> + </w:t>
      </w:r>
      <w:proofErr w:type="spellStart"/>
      <w:r w:rsidRPr="00E90EA6">
        <w:rPr>
          <w:b/>
          <w:lang w:val="gl-ES"/>
        </w:rPr>
        <w:t>Bootstrap</w:t>
      </w:r>
      <w:proofErr w:type="spellEnd"/>
      <w:r w:rsidRPr="00E90EA6">
        <w:rPr>
          <w:b/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E90EA6">
        <w:rPr>
          <w:b/>
          <w:lang w:val="gl-ES"/>
        </w:rPr>
        <w:t>Swagger</w:t>
      </w:r>
      <w:proofErr w:type="spellEnd"/>
      <w:r w:rsidRPr="00E90EA6">
        <w:rPr>
          <w:b/>
          <w:lang w:val="gl-ES"/>
        </w:rPr>
        <w:t xml:space="preserve">, </w:t>
      </w:r>
      <w:proofErr w:type="spellStart"/>
      <w:r w:rsidRPr="00E90EA6">
        <w:rPr>
          <w:b/>
          <w:lang w:val="gl-ES"/>
        </w:rPr>
        <w:t>Postman</w:t>
      </w:r>
      <w:proofErr w:type="spellEnd"/>
      <w:r w:rsidRPr="00E90EA6">
        <w:rPr>
          <w:b/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E90EA6">
        <w:rPr>
          <w:b/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333835A1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E90EA6">
        <w:rPr>
          <w:b/>
          <w:lang w:val="gl-ES"/>
        </w:rPr>
        <w:t>IntelliJ</w:t>
      </w:r>
      <w:proofErr w:type="spellEnd"/>
      <w:r w:rsidRPr="00E90EA6">
        <w:rPr>
          <w:b/>
          <w:lang w:val="gl-ES"/>
        </w:rPr>
        <w:t xml:space="preserve">, </w:t>
      </w:r>
      <w:proofErr w:type="spellStart"/>
      <w:r w:rsidRPr="00E90EA6">
        <w:rPr>
          <w:b/>
          <w:lang w:val="gl-ES"/>
        </w:rPr>
        <w:t>V</w:t>
      </w:r>
      <w:r w:rsidR="00E90EA6">
        <w:rPr>
          <w:b/>
          <w:lang w:val="gl-ES"/>
        </w:rPr>
        <w:t>isual</w:t>
      </w:r>
      <w:r w:rsidRPr="00E90EA6">
        <w:rPr>
          <w:b/>
          <w:lang w:val="gl-ES"/>
        </w:rPr>
        <w:t>S</w:t>
      </w:r>
      <w:r w:rsidR="00E90EA6">
        <w:rPr>
          <w:b/>
          <w:lang w:val="gl-ES"/>
        </w:rPr>
        <w:t>tudio</w:t>
      </w:r>
      <w:r w:rsidRPr="00E90EA6">
        <w:rPr>
          <w:b/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3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7F806D3F" w14:textId="77777777" w:rsidR="00F007A2" w:rsidRPr="00B741C6" w:rsidRDefault="00F007A2" w:rsidP="00B741C6">
      <w:pPr>
        <w:spacing w:after="0"/>
        <w:rPr>
          <w:b/>
          <w:lang w:val="gl-ES"/>
        </w:rPr>
      </w:pPr>
      <w:proofErr w:type="spellStart"/>
      <w:r w:rsidRPr="00B741C6">
        <w:rPr>
          <w:b/>
          <w:lang w:val="gl-ES"/>
        </w:rPr>
        <w:t>AD.SistemaTorneosCompeticions</w:t>
      </w:r>
      <w:proofErr w:type="spellEnd"/>
    </w:p>
    <w:p w14:paraId="7CEC0D75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config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 xml:space="preserve"># Configuración </w:t>
      </w:r>
      <w:proofErr w:type="spellStart"/>
      <w:r w:rsidRPr="00B741C6">
        <w:rPr>
          <w:lang w:val="gl-ES"/>
        </w:rPr>
        <w:t>general</w:t>
      </w:r>
      <w:proofErr w:type="spellEnd"/>
      <w:r w:rsidRPr="00B741C6">
        <w:rPr>
          <w:lang w:val="gl-ES"/>
        </w:rPr>
        <w:t xml:space="preserve"> (</w:t>
      </w:r>
      <w:proofErr w:type="spellStart"/>
      <w:r w:rsidRPr="00B741C6">
        <w:rPr>
          <w:lang w:val="gl-ES"/>
        </w:rPr>
        <w:t>Swagger</w:t>
      </w:r>
      <w:proofErr w:type="spellEnd"/>
      <w:r w:rsidRPr="00B741C6">
        <w:rPr>
          <w:lang w:val="gl-ES"/>
        </w:rPr>
        <w:t>, CORS, JPA, etc.)</w:t>
      </w:r>
    </w:p>
    <w:p w14:paraId="06CD4036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controllers</w:t>
      </w:r>
      <w:proofErr w:type="spellEnd"/>
      <w:r w:rsidRPr="00B741C6">
        <w:rPr>
          <w:lang w:val="gl-ES"/>
        </w:rPr>
        <w:t>/           # Controladores REST (</w:t>
      </w:r>
      <w:proofErr w:type="spellStart"/>
      <w:r w:rsidRPr="00B741C6">
        <w:rPr>
          <w:lang w:val="gl-ES"/>
        </w:rPr>
        <w:t>endpoints</w:t>
      </w:r>
      <w:proofErr w:type="spellEnd"/>
      <w:r w:rsidRPr="00B741C6">
        <w:rPr>
          <w:lang w:val="gl-ES"/>
        </w:rPr>
        <w:t xml:space="preserve"> de la API)</w:t>
      </w:r>
    </w:p>
    <w:p w14:paraId="0B251117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                </w:t>
      </w:r>
      <w:r w:rsidRPr="00B741C6">
        <w:rPr>
          <w:lang w:val="gl-ES"/>
        </w:rPr>
        <w:t># Modelos de datos (entidades JPA)</w:t>
      </w:r>
    </w:p>
    <w:p w14:paraId="280D5F0C" w14:textId="77777777" w:rsidR="00F007A2" w:rsidRPr="00B741C6" w:rsidRDefault="00F007A2" w:rsidP="00B741C6">
      <w:pPr>
        <w:spacing w:after="0"/>
        <w:rPr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models</w:t>
      </w:r>
      <w:proofErr w:type="spellEnd"/>
      <w:r w:rsidRPr="00B741C6">
        <w:rPr>
          <w:b/>
          <w:lang w:val="gl-ES"/>
        </w:rPr>
        <w:t xml:space="preserve">/DTO/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Objetos</w:t>
      </w:r>
      <w:proofErr w:type="spellEnd"/>
      <w:r w:rsidRPr="00B741C6">
        <w:rPr>
          <w:lang w:val="gl-ES"/>
        </w:rPr>
        <w:t xml:space="preserve"> de transferencia de datos (</w:t>
      </w:r>
      <w:proofErr w:type="spellStart"/>
      <w:r w:rsidRPr="00B741C6">
        <w:rPr>
          <w:lang w:val="gl-ES"/>
        </w:rPr>
        <w:t>DTOs</w:t>
      </w:r>
      <w:proofErr w:type="spellEnd"/>
      <w:r w:rsidRPr="00B741C6">
        <w:rPr>
          <w:lang w:val="gl-ES"/>
        </w:rPr>
        <w:t>)</w:t>
      </w:r>
    </w:p>
    <w:p w14:paraId="240411F9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repositories</w:t>
      </w:r>
      <w:proofErr w:type="spellEnd"/>
      <w:r w:rsidRPr="00B741C6">
        <w:rPr>
          <w:b/>
          <w:lang w:val="gl-ES"/>
        </w:rPr>
        <w:t xml:space="preserve">/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Repositorios</w:t>
      </w:r>
      <w:proofErr w:type="spellEnd"/>
      <w:r w:rsidRPr="00B741C6">
        <w:rPr>
          <w:lang w:val="gl-ES"/>
        </w:rPr>
        <w:t xml:space="preserve"> para acceso a la base de datos (JPA)</w:t>
      </w:r>
    </w:p>
    <w:p w14:paraId="4B32434A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security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</w:t>
      </w:r>
      <w:proofErr w:type="spellStart"/>
      <w:r w:rsidRPr="00B741C6">
        <w:rPr>
          <w:lang w:val="gl-ES"/>
        </w:rPr>
        <w:t>Seguridad</w:t>
      </w:r>
      <w:proofErr w:type="spellEnd"/>
      <w:r w:rsidRPr="00B741C6">
        <w:rPr>
          <w:lang w:val="gl-ES"/>
        </w:rPr>
        <w:t xml:space="preserve"> (JWT, autenticación, filtros)</w:t>
      </w:r>
    </w:p>
    <w:p w14:paraId="624C52CF" w14:textId="77777777" w:rsidR="00F007A2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</w:t>
      </w:r>
      <w:proofErr w:type="spellStart"/>
      <w:r w:rsidRPr="00B741C6">
        <w:rPr>
          <w:b/>
          <w:lang w:val="gl-ES"/>
        </w:rPr>
        <w:t>services</w:t>
      </w:r>
      <w:proofErr w:type="spellEnd"/>
      <w:r w:rsidRPr="00B741C6">
        <w:rPr>
          <w:b/>
          <w:lang w:val="gl-ES"/>
        </w:rPr>
        <w:t xml:space="preserve">/              </w:t>
      </w:r>
      <w:r w:rsidRPr="00B741C6">
        <w:rPr>
          <w:lang w:val="gl-ES"/>
        </w:rPr>
        <w:t xml:space="preserve"># Servicios con la </w:t>
      </w:r>
      <w:proofErr w:type="spellStart"/>
      <w:r w:rsidRPr="00B741C6">
        <w:rPr>
          <w:lang w:val="gl-ES"/>
        </w:rPr>
        <w:t>lógica</w:t>
      </w:r>
      <w:proofErr w:type="spellEnd"/>
      <w:r w:rsidRPr="00B741C6">
        <w:rPr>
          <w:lang w:val="gl-ES"/>
        </w:rPr>
        <w:t xml:space="preserve"> de negocio</w:t>
      </w:r>
    </w:p>
    <w:p w14:paraId="5DDA4657" w14:textId="2511C2BE" w:rsidR="00247A27" w:rsidRPr="00B741C6" w:rsidRDefault="00F007A2" w:rsidP="00B741C6">
      <w:pPr>
        <w:spacing w:after="0"/>
        <w:rPr>
          <w:b/>
          <w:lang w:val="gl-ES"/>
        </w:rPr>
      </w:pPr>
      <w:r w:rsidRPr="00B741C6">
        <w:rPr>
          <w:b/>
          <w:lang w:val="gl-ES"/>
        </w:rPr>
        <w:t xml:space="preserve">│── Application.java       </w:t>
      </w:r>
      <w:r w:rsidRPr="00B741C6">
        <w:rPr>
          <w:lang w:val="gl-ES"/>
        </w:rPr>
        <w:t xml:space="preserve"># Clase principal de </w:t>
      </w:r>
      <w:proofErr w:type="spellStart"/>
      <w:r w:rsidRPr="00B741C6">
        <w:rPr>
          <w:lang w:val="gl-ES"/>
        </w:rPr>
        <w:t>Spring</w:t>
      </w:r>
      <w:proofErr w:type="spellEnd"/>
      <w:r w:rsidRPr="00B741C6">
        <w:rPr>
          <w:lang w:val="gl-ES"/>
        </w:rPr>
        <w:t xml:space="preserve"> </w:t>
      </w:r>
      <w:proofErr w:type="spellStart"/>
      <w:r w:rsidRPr="00B741C6">
        <w:rPr>
          <w:lang w:val="gl-ES"/>
        </w:rPr>
        <w:t>Boot</w:t>
      </w:r>
      <w:proofErr w:type="spellEnd"/>
    </w:p>
    <w:p w14:paraId="2FB6C2A1" w14:textId="74CE1B1E" w:rsidR="00247A27" w:rsidRDefault="00247A27" w:rsidP="00247A27">
      <w:pPr>
        <w:rPr>
          <w:lang w:val="gl-ES"/>
        </w:rPr>
      </w:pPr>
    </w:p>
    <w:p w14:paraId="21F33EAB" w14:textId="57DA4749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Control</w:t>
      </w:r>
      <w:r>
        <w:rPr>
          <w:b/>
          <w:lang w:val="gl-ES"/>
        </w:rPr>
        <w:t>ler</w:t>
      </w:r>
      <w:r w:rsidRPr="00B741C6">
        <w:rPr>
          <w:b/>
          <w:lang w:val="gl-ES"/>
        </w:rPr>
        <w:t>s</w:t>
      </w:r>
      <w:proofErr w:type="spellEnd"/>
      <w:r>
        <w:rPr>
          <w:lang w:val="gl-ES"/>
        </w:rPr>
        <w:t xml:space="preserve">: </w:t>
      </w:r>
      <w:r>
        <w:t>Los controladores manejan las peticiones HTTP y se comunican con los servicios.</w:t>
      </w:r>
    </w:p>
    <w:p w14:paraId="2945BBAF" w14:textId="0376EF42" w:rsidR="00B741C6" w:rsidRDefault="00B741C6" w:rsidP="00247A27">
      <w:pPr>
        <w:rPr>
          <w:lang w:val="gl-ES"/>
        </w:rPr>
      </w:pPr>
      <w:proofErr w:type="spellStart"/>
      <w:r w:rsidRPr="00B741C6">
        <w:rPr>
          <w:b/>
          <w:lang w:val="gl-ES"/>
        </w:rPr>
        <w:t>Models</w:t>
      </w:r>
      <w:proofErr w:type="spellEnd"/>
      <w:r>
        <w:rPr>
          <w:lang w:val="gl-ES"/>
        </w:rPr>
        <w:t xml:space="preserve">: </w:t>
      </w:r>
      <w:r>
        <w:t>Las entidades JPA representan las tablas de la base de datos.</w:t>
      </w:r>
    </w:p>
    <w:p w14:paraId="35462B9E" w14:textId="35D9429C" w:rsidR="00B741C6" w:rsidRDefault="00B741C6" w:rsidP="00247A27">
      <w:pPr>
        <w:rPr>
          <w:b/>
        </w:rPr>
      </w:pPr>
      <w:proofErr w:type="spellStart"/>
      <w:r w:rsidRPr="00B741C6">
        <w:rPr>
          <w:b/>
          <w:lang w:val="gl-ES"/>
        </w:rPr>
        <w:t>Repositories</w:t>
      </w:r>
      <w:proofErr w:type="spellEnd"/>
      <w:r>
        <w:rPr>
          <w:lang w:val="gl-ES"/>
        </w:rPr>
        <w:t xml:space="preserve">: </w:t>
      </w:r>
      <w:r>
        <w:t xml:space="preserve">Los repositorios son interfaces que acceden a la base de datos usando </w:t>
      </w:r>
      <w:r w:rsidRPr="00B741C6">
        <w:rPr>
          <w:rStyle w:val="Textoennegrita"/>
          <w:b w:val="0"/>
        </w:rPr>
        <w:t>Spring Data JPA</w:t>
      </w:r>
      <w:r w:rsidRPr="00B741C6">
        <w:rPr>
          <w:b/>
        </w:rPr>
        <w:t>.</w:t>
      </w:r>
    </w:p>
    <w:p w14:paraId="6ADD351C" w14:textId="04019569" w:rsidR="00B741C6" w:rsidRDefault="00B741C6" w:rsidP="00247A27">
      <w:proofErr w:type="spellStart"/>
      <w:r w:rsidRPr="00B741C6">
        <w:rPr>
          <w:b/>
          <w:lang w:val="gl-ES"/>
        </w:rPr>
        <w:t>Services</w:t>
      </w:r>
      <w:proofErr w:type="spellEnd"/>
      <w:r>
        <w:rPr>
          <w:lang w:val="gl-ES"/>
        </w:rPr>
        <w:t xml:space="preserve">: </w:t>
      </w:r>
      <w:r>
        <w:t>Los servicios contienen la lógica de negocio.</w:t>
      </w:r>
    </w:p>
    <w:p w14:paraId="4BCD8754" w14:textId="16FFC338" w:rsidR="00B741C6" w:rsidRDefault="00B741C6" w:rsidP="00247A27">
      <w:proofErr w:type="spellStart"/>
      <w:r w:rsidRPr="00B741C6">
        <w:rPr>
          <w:b/>
          <w:lang w:val="gl-ES"/>
        </w:rPr>
        <w:t>Security</w:t>
      </w:r>
      <w:proofErr w:type="spellEnd"/>
      <w:r>
        <w:rPr>
          <w:lang w:val="gl-ES"/>
        </w:rPr>
        <w:t xml:space="preserve">: </w:t>
      </w:r>
      <w:r>
        <w:t xml:space="preserve">Maneja autenticación y autorización con </w:t>
      </w:r>
      <w:r>
        <w:rPr>
          <w:rStyle w:val="Textoennegrita"/>
        </w:rPr>
        <w:t>JWT</w:t>
      </w:r>
      <w:r>
        <w:t>.</w:t>
      </w:r>
    </w:p>
    <w:p w14:paraId="6CF0EC1F" w14:textId="2F36FA92" w:rsidR="00853ABC" w:rsidRPr="00247A27" w:rsidRDefault="00853ABC" w:rsidP="00247A27">
      <w:pPr>
        <w:rPr>
          <w:lang w:val="gl-ES"/>
        </w:rPr>
      </w:pPr>
      <w:proofErr w:type="spellStart"/>
      <w:r w:rsidRPr="00853ABC">
        <w:rPr>
          <w:b/>
        </w:rPr>
        <w:t>Config</w:t>
      </w:r>
      <w:proofErr w:type="spellEnd"/>
      <w:r w:rsidRPr="00853ABC">
        <w:rPr>
          <w:b/>
        </w:rPr>
        <w:t>:</w:t>
      </w:r>
      <w:r>
        <w:t xml:space="preserve"> Aquí se encuentra la configuración del </w:t>
      </w:r>
      <w:proofErr w:type="spellStart"/>
      <w:r>
        <w:rPr>
          <w:rStyle w:val="Textoennegrita"/>
        </w:rPr>
        <w:t>Swagger</w:t>
      </w:r>
      <w:proofErr w:type="spellEnd"/>
      <w:r>
        <w:t>.</w:t>
      </w: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4" w:name="_Toc189548787"/>
      <w:r>
        <w:rPr>
          <w:lang w:val="gl-ES"/>
        </w:rPr>
        <w:lastRenderedPageBreak/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4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11036F94" w14:textId="77777777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>Registro e Inicio de Sesión con JWT</w:t>
      </w:r>
    </w:p>
    <w:p w14:paraId="4BDC4CAB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Registro:</w:t>
      </w:r>
      <w:r w:rsidRPr="0098101A">
        <w:rPr>
          <w:rFonts w:cstheme="minorHAnsi"/>
        </w:rPr>
        <w:t xml:space="preserve"> Se almacena el usuario en la base de datos con la contraseña encriptada usando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BCrypt</w:t>
      </w:r>
      <w:proofErr w:type="spellEnd"/>
      <w:r w:rsidRPr="0098101A">
        <w:rPr>
          <w:rFonts w:cstheme="minorHAnsi"/>
        </w:rPr>
        <w:t>.</w:t>
      </w:r>
    </w:p>
    <w:p w14:paraId="5D761609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Inicio de sesión:</w:t>
      </w:r>
      <w:r w:rsidRPr="0098101A">
        <w:rPr>
          <w:rFonts w:cstheme="minorHAnsi"/>
        </w:rPr>
        <w:t xml:space="preserve"> Se valida el usuario y contraseña, y si son correctos, se genera un token JWT.</w:t>
      </w:r>
    </w:p>
    <w:p w14:paraId="16382FEA" w14:textId="77777777" w:rsidR="00104516" w:rsidRPr="0098101A" w:rsidRDefault="00104516" w:rsidP="001045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Uso del token:</w:t>
      </w:r>
      <w:r w:rsidRPr="0098101A">
        <w:rPr>
          <w:rFonts w:cstheme="minorHAnsi"/>
        </w:rPr>
        <w:t xml:space="preserve"> El cliente debe enviar el JWT en el encabezado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Authorization</w:t>
      </w:r>
      <w:proofErr w:type="spellEnd"/>
      <w:r w:rsidRPr="0098101A">
        <w:rPr>
          <w:rFonts w:cstheme="minorHAnsi"/>
        </w:rPr>
        <w:t xml:space="preserve"> en cada petición protegida.</w:t>
      </w:r>
    </w:p>
    <w:p w14:paraId="0492D2EB" w14:textId="77777777" w:rsidR="00104516" w:rsidRPr="0098101A" w:rsidRDefault="00000000" w:rsidP="00104516">
      <w:pPr>
        <w:spacing w:after="0"/>
        <w:rPr>
          <w:rFonts w:cstheme="minorHAnsi"/>
        </w:rPr>
      </w:pPr>
      <w:r>
        <w:rPr>
          <w:rFonts w:cstheme="minorHAnsi"/>
        </w:rPr>
        <w:pict w14:anchorId="3060F5C3">
          <v:rect id="_x0000_i1025" style="width:0;height:1.5pt" o:hralign="center" o:hrstd="t" o:hr="t" fillcolor="#a0a0a0" stroked="f"/>
        </w:pict>
      </w:r>
    </w:p>
    <w:p w14:paraId="0FB2299C" w14:textId="5DCC2B52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Protección de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Endpoints</w:t>
      </w:r>
      <w:proofErr w:type="spellEnd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 con Roles (USER, ADMIN)</w:t>
      </w:r>
    </w:p>
    <w:p w14:paraId="40F30DE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Definición de roles:</w:t>
      </w:r>
      <w:r w:rsidRPr="0098101A">
        <w:rPr>
          <w:rFonts w:cstheme="minorHAnsi"/>
        </w:rPr>
        <w:t xml:space="preserve"> Los usuarios pueden tener roles como </w:t>
      </w:r>
      <w:r w:rsidRPr="0098101A">
        <w:rPr>
          <w:rStyle w:val="CdigoHTML"/>
          <w:rFonts w:asciiTheme="minorHAnsi" w:eastAsiaTheme="minorHAnsi" w:hAnsiTheme="minorHAnsi" w:cstheme="minorHAnsi"/>
        </w:rPr>
        <w:t>ADMIN</w:t>
      </w:r>
      <w:r w:rsidRPr="0098101A">
        <w:rPr>
          <w:rFonts w:cstheme="minorHAnsi"/>
        </w:rPr>
        <w:t xml:space="preserve"> o </w:t>
      </w:r>
      <w:r w:rsidRPr="0098101A">
        <w:rPr>
          <w:rStyle w:val="CdigoHTML"/>
          <w:rFonts w:asciiTheme="minorHAnsi" w:eastAsiaTheme="minorHAnsi" w:hAnsiTheme="minorHAnsi" w:cstheme="minorHAnsi"/>
        </w:rPr>
        <w:t>NORMAL</w:t>
      </w:r>
      <w:r w:rsidRPr="0098101A">
        <w:rPr>
          <w:rFonts w:cstheme="minorHAnsi"/>
        </w:rPr>
        <w:t>.</w:t>
      </w:r>
    </w:p>
    <w:p w14:paraId="476934A7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Restricción de acceso:</w:t>
      </w:r>
      <w:r w:rsidRPr="0098101A">
        <w:rPr>
          <w:rFonts w:cstheme="minorHAnsi"/>
        </w:rPr>
        <w:t xml:space="preserve"> En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SecurityConfig</w:t>
      </w:r>
      <w:proofErr w:type="spellEnd"/>
      <w:r w:rsidRPr="0098101A">
        <w:rPr>
          <w:rFonts w:cstheme="minorHAnsi"/>
        </w:rPr>
        <w:t xml:space="preserve">, se define qué </w:t>
      </w:r>
      <w:proofErr w:type="spellStart"/>
      <w:r w:rsidRPr="0098101A">
        <w:rPr>
          <w:rFonts w:cstheme="minorHAnsi"/>
        </w:rPr>
        <w:t>endpoints</w:t>
      </w:r>
      <w:proofErr w:type="spellEnd"/>
      <w:r w:rsidRPr="0098101A">
        <w:rPr>
          <w:rFonts w:cstheme="minorHAnsi"/>
        </w:rPr>
        <w:t xml:space="preserve"> requieren qué roles (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</w:rPr>
        <w:t>hasRole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("ADMIN")</w:t>
      </w:r>
      <w:r w:rsidRPr="0098101A">
        <w:rPr>
          <w:rFonts w:cstheme="minorHAnsi"/>
        </w:rPr>
        <w:t xml:space="preserve">,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hasAnyRole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"NORMAL", "ADMIN")</w:t>
      </w:r>
      <w:r w:rsidRPr="0098101A">
        <w:rPr>
          <w:rFonts w:cstheme="minorHAnsi"/>
        </w:rPr>
        <w:t>).</w:t>
      </w:r>
    </w:p>
    <w:p w14:paraId="2A15CD6D" w14:textId="77777777" w:rsidR="00104516" w:rsidRPr="0098101A" w:rsidRDefault="00104516" w:rsidP="001045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Filtro JWT:</w:t>
      </w:r>
      <w:r w:rsidRPr="0098101A">
        <w:rPr>
          <w:rFonts w:cstheme="minorHAnsi"/>
        </w:rPr>
        <w:t xml:space="preserve"> Se interceptan las peticiones y se verifica el token antes de permitir el acceso.</w:t>
      </w:r>
    </w:p>
    <w:p w14:paraId="21769183" w14:textId="77777777" w:rsidR="00104516" w:rsidRPr="0098101A" w:rsidRDefault="00000000" w:rsidP="00104516">
      <w:pPr>
        <w:spacing w:after="0"/>
        <w:rPr>
          <w:rFonts w:cstheme="minorHAnsi"/>
        </w:rPr>
      </w:pPr>
      <w:r>
        <w:rPr>
          <w:rFonts w:cstheme="minorHAnsi"/>
        </w:rPr>
        <w:pict w14:anchorId="12C0FF00">
          <v:rect id="_x0000_i1026" style="width:0;height:1.5pt" o:hralign="center" o:hrstd="t" o:hr="t" fillcolor="#a0a0a0" stroked="f"/>
        </w:pict>
      </w:r>
    </w:p>
    <w:p w14:paraId="5CB909EE" w14:textId="17AE84E1" w:rsidR="00104516" w:rsidRPr="0098101A" w:rsidRDefault="00104516" w:rsidP="00104516">
      <w:pPr>
        <w:pStyle w:val="Ttulo3"/>
        <w:rPr>
          <w:rFonts w:asciiTheme="minorHAnsi" w:hAnsiTheme="minorHAnsi" w:cstheme="minorHAnsi"/>
        </w:rPr>
      </w:pPr>
      <w:r w:rsidRPr="0098101A">
        <w:rPr>
          <w:rStyle w:val="Textoennegrita"/>
          <w:rFonts w:asciiTheme="minorHAnsi" w:hAnsiTheme="minorHAnsi" w:cstheme="minorHAnsi"/>
          <w:b w:val="0"/>
          <w:bCs w:val="0"/>
        </w:rPr>
        <w:t xml:space="preserve">Encriptación de Contraseñas con </w:t>
      </w:r>
      <w:proofErr w:type="spellStart"/>
      <w:r w:rsidRPr="0098101A">
        <w:rPr>
          <w:rStyle w:val="Textoennegrita"/>
          <w:rFonts w:asciiTheme="minorHAnsi" w:hAnsiTheme="minorHAnsi" w:cstheme="minorHAnsi"/>
          <w:b w:val="0"/>
          <w:bCs w:val="0"/>
        </w:rPr>
        <w:t>BCrypt</w:t>
      </w:r>
      <w:proofErr w:type="spellEnd"/>
    </w:p>
    <w:p w14:paraId="41BEEA45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 xml:space="preserve">Uso de </w:t>
      </w:r>
      <w:proofErr w:type="spellStart"/>
      <w:r w:rsidRPr="0098101A">
        <w:rPr>
          <w:rStyle w:val="CdigoHTML"/>
          <w:rFonts w:asciiTheme="minorHAnsi" w:eastAsiaTheme="minorHAnsi" w:hAnsiTheme="minorHAnsi" w:cstheme="minorHAnsi"/>
          <w:b/>
          <w:bCs/>
        </w:rPr>
        <w:t>BCryptPasswordEncoder</w:t>
      </w:r>
      <w:proofErr w:type="spellEnd"/>
      <w:r w:rsidRPr="0098101A">
        <w:rPr>
          <w:rStyle w:val="Textoennegrita"/>
          <w:rFonts w:cstheme="minorHAnsi"/>
        </w:rPr>
        <w:t>:</w:t>
      </w:r>
      <w:r w:rsidRPr="0098101A">
        <w:rPr>
          <w:rFonts w:cstheme="minorHAnsi"/>
        </w:rPr>
        <w:t xml:space="preserve"> Se encripta la contraseña antes de guardarla en la base de datos.</w:t>
      </w:r>
    </w:p>
    <w:p w14:paraId="542E27BD" w14:textId="77777777" w:rsidR="00104516" w:rsidRPr="0098101A" w:rsidRDefault="00104516" w:rsidP="001045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98101A">
        <w:rPr>
          <w:rStyle w:val="Textoennegrita"/>
          <w:rFonts w:cstheme="minorHAnsi"/>
        </w:rPr>
        <w:t>Comparación segura:</w:t>
      </w:r>
      <w:r w:rsidRPr="0098101A">
        <w:rPr>
          <w:rFonts w:cstheme="minorHAnsi"/>
        </w:rPr>
        <w:t xml:space="preserve"> Cuando el usuario inicia sesión, la contraseña ingresada se compara con la encriptada en la base de datos usando </w:t>
      </w:r>
      <w:proofErr w:type="spellStart"/>
      <w:proofErr w:type="gramStart"/>
      <w:r w:rsidRPr="0098101A">
        <w:rPr>
          <w:rStyle w:val="CdigoHTML"/>
          <w:rFonts w:asciiTheme="minorHAnsi" w:eastAsiaTheme="minorHAnsi" w:hAnsiTheme="minorHAnsi" w:cstheme="minorHAnsi"/>
        </w:rPr>
        <w:t>matches</w:t>
      </w:r>
      <w:proofErr w:type="spellEnd"/>
      <w:r w:rsidRPr="0098101A">
        <w:rPr>
          <w:rStyle w:val="CdigoHTML"/>
          <w:rFonts w:asciiTheme="minorHAnsi" w:eastAsiaTheme="minorHAnsi" w:hAnsiTheme="minorHAnsi" w:cstheme="minorHAnsi"/>
        </w:rPr>
        <w:t>(</w:t>
      </w:r>
      <w:proofErr w:type="gramEnd"/>
      <w:r w:rsidRPr="0098101A">
        <w:rPr>
          <w:rStyle w:val="CdigoHTML"/>
          <w:rFonts w:asciiTheme="minorHAnsi" w:eastAsiaTheme="minorHAnsi" w:hAnsiTheme="minorHAnsi" w:cstheme="minorHAnsi"/>
        </w:rPr>
        <w:t>)</w:t>
      </w:r>
      <w:r w:rsidRPr="0098101A">
        <w:rPr>
          <w:rFonts w:cstheme="minorHAnsi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Default="00247A27" w:rsidP="00247A27">
      <w:pPr>
        <w:pStyle w:val="Ttulo1"/>
        <w:rPr>
          <w:lang w:val="gl-ES"/>
        </w:rPr>
      </w:pPr>
      <w:bookmarkStart w:id="5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5"/>
      <w:proofErr w:type="spellEnd"/>
    </w:p>
    <w:p w14:paraId="38B29D55" w14:textId="77777777" w:rsidR="00F5668A" w:rsidRPr="00F5668A" w:rsidRDefault="00F5668A" w:rsidP="00F5668A">
      <w:pPr>
        <w:rPr>
          <w:lang w:val="gl-ES"/>
        </w:rPr>
      </w:pPr>
    </w:p>
    <w:p w14:paraId="362FC561" w14:textId="5496C80B" w:rsidR="00F5668A" w:rsidRPr="00F5668A" w:rsidRDefault="00F5668A" w:rsidP="00F5668A">
      <w:r w:rsidRPr="00F5668A">
        <w:rPr>
          <w:b/>
          <w:bCs/>
        </w:rPr>
        <w:t>Configuración de seguridad</w:t>
      </w:r>
      <w:r w:rsidRPr="00F5668A">
        <w:t>: Asegurar que solo los usuarios con el rol ADMIN puedan acceder a las rutas del panel de administración (/</w:t>
      </w:r>
      <w:proofErr w:type="spellStart"/>
      <w:r w:rsidRPr="00F5668A">
        <w:t>admin</w:t>
      </w:r>
      <w:proofErr w:type="spellEnd"/>
      <w:r w:rsidRPr="00F5668A">
        <w:t xml:space="preserve">/**), mediante la configuración de seguridad en la clase </w:t>
      </w:r>
      <w:proofErr w:type="spellStart"/>
      <w:r w:rsidRPr="00F5668A">
        <w:t>SecurityConfig</w:t>
      </w:r>
      <w:proofErr w:type="spellEnd"/>
      <w:r w:rsidRPr="00F5668A">
        <w:t>.</w:t>
      </w:r>
    </w:p>
    <w:p w14:paraId="61B3E6D0" w14:textId="3CBC21BA" w:rsidR="00F5668A" w:rsidRPr="00F5668A" w:rsidRDefault="00F5668A" w:rsidP="00F5668A">
      <w:r w:rsidRPr="00F5668A">
        <w:rPr>
          <w:b/>
          <w:bCs/>
        </w:rPr>
        <w:t>Controlador</w:t>
      </w:r>
      <w:r w:rsidRPr="00F5668A">
        <w:t>: Crear un controlador (</w:t>
      </w:r>
      <w:proofErr w:type="spellStart"/>
      <w:r w:rsidRPr="00F5668A">
        <w:t>AdminController</w:t>
      </w:r>
      <w:proofErr w:type="spellEnd"/>
      <w:r w:rsidRPr="00F5668A">
        <w:t xml:space="preserve">) que maneje las solicitudes a las rutas del panel. Este controlador debe verificar que el usuario esté autenticado y luego renderizar la vista del panel, pasando información relevante como el nombre del usuario </w:t>
      </w:r>
      <w:proofErr w:type="spellStart"/>
      <w:r w:rsidRPr="00F5668A">
        <w:t>logueado</w:t>
      </w:r>
      <w:proofErr w:type="spellEnd"/>
      <w:r w:rsidRPr="00F5668A">
        <w:t>.</w:t>
      </w:r>
    </w:p>
    <w:p w14:paraId="4DAAABD4" w14:textId="7824D6CA" w:rsidR="00F5668A" w:rsidRPr="00F5668A" w:rsidRDefault="00F5668A" w:rsidP="00F5668A">
      <w:r w:rsidRPr="00F5668A">
        <w:rPr>
          <w:b/>
          <w:bCs/>
        </w:rPr>
        <w:t xml:space="preserve">Vista con </w:t>
      </w:r>
      <w:proofErr w:type="spellStart"/>
      <w:r w:rsidRPr="00F5668A">
        <w:rPr>
          <w:b/>
          <w:bCs/>
        </w:rPr>
        <w:t>Thymeleaf</w:t>
      </w:r>
      <w:proofErr w:type="spellEnd"/>
      <w:r w:rsidRPr="00F5668A">
        <w:t xml:space="preserve">: Crear una vista en </w:t>
      </w:r>
      <w:proofErr w:type="spellStart"/>
      <w:r w:rsidRPr="00F5668A">
        <w:t>Thymeleaf</w:t>
      </w:r>
      <w:proofErr w:type="spellEnd"/>
      <w:r w:rsidRPr="00F5668A">
        <w:t xml:space="preserve"> (dashboard.html) donde se mostrará el panel de administración. Esta vista puede incluir enlaces a funcionalidades adicionales, como la gestión de usuarios, estadísticas o configuraciones.</w:t>
      </w:r>
    </w:p>
    <w:p w14:paraId="278EBDEE" w14:textId="043904C8" w:rsidR="00F5668A" w:rsidRPr="00F5668A" w:rsidRDefault="00F5668A" w:rsidP="00F5668A">
      <w:r w:rsidRPr="00F5668A">
        <w:rPr>
          <w:b/>
          <w:bCs/>
        </w:rPr>
        <w:t>Estilo y diseño</w:t>
      </w:r>
      <w:r w:rsidRPr="00F5668A">
        <w:t>: Personalizar el diseño del panel utilizando archivos CSS para mejorar la apariencia y hacerla más funcional.</w:t>
      </w:r>
    </w:p>
    <w:p w14:paraId="6D95FC2E" w14:textId="1DA3C9BC" w:rsidR="00247A27" w:rsidRPr="00F5668A" w:rsidRDefault="00247A27" w:rsidP="00247A27"/>
    <w:p w14:paraId="7548681F" w14:textId="286EE67D" w:rsidR="003C37DB" w:rsidRPr="00247A27" w:rsidRDefault="003C37DB" w:rsidP="00247A27">
      <w:pPr>
        <w:rPr>
          <w:lang w:val="gl-ES"/>
        </w:rPr>
      </w:pPr>
    </w:p>
    <w:p w14:paraId="2E572C25" w14:textId="13B28E45" w:rsidR="00247A27" w:rsidRPr="00247A27" w:rsidRDefault="00F5668A" w:rsidP="00247A27">
      <w:pPr>
        <w:pStyle w:val="Ttulo1"/>
        <w:rPr>
          <w:lang w:val="gl-ES"/>
        </w:rPr>
      </w:pPr>
      <w:bookmarkStart w:id="6" w:name="_Toc189548789"/>
      <w:r>
        <w:rPr>
          <w:noProof/>
        </w:rPr>
        <w:drawing>
          <wp:anchor distT="0" distB="0" distL="114300" distR="114300" simplePos="0" relativeHeight="251666432" behindDoc="0" locked="0" layoutInCell="1" allowOverlap="1" wp14:anchorId="61B8B797" wp14:editId="3FD16614">
            <wp:simplePos x="0" y="0"/>
            <wp:positionH relativeFrom="margin">
              <wp:posOffset>2666365</wp:posOffset>
            </wp:positionH>
            <wp:positionV relativeFrom="paragraph">
              <wp:posOffset>586105</wp:posOffset>
            </wp:positionV>
            <wp:extent cx="3363595" cy="2592705"/>
            <wp:effectExtent l="0" t="0" r="8255" b="0"/>
            <wp:wrapThrough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hrough>
            <wp:docPr id="1987243989" name="Imagen 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3989" name="Imagen 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3BA9F5" wp14:editId="3FE7EF3A">
            <wp:simplePos x="0" y="0"/>
            <wp:positionH relativeFrom="column">
              <wp:posOffset>-584835</wp:posOffset>
            </wp:positionH>
            <wp:positionV relativeFrom="paragraph">
              <wp:posOffset>376555</wp:posOffset>
            </wp:positionV>
            <wp:extent cx="3111500" cy="2824480"/>
            <wp:effectExtent l="0" t="0" r="0" b="0"/>
            <wp:wrapThrough wrapText="bothSides">
              <wp:wrapPolygon edited="0">
                <wp:start x="0" y="0"/>
                <wp:lineTo x="0" y="21415"/>
                <wp:lineTo x="21424" y="21415"/>
                <wp:lineTo x="21424" y="0"/>
                <wp:lineTo x="0" y="0"/>
              </wp:wrapPolygon>
            </wp:wrapThrough>
            <wp:docPr id="509777438" name="Imagen 4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7438" name="Imagen 4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27">
        <w:rPr>
          <w:lang w:val="gl-ES"/>
        </w:rPr>
        <w:t xml:space="preserve">7. </w:t>
      </w:r>
      <w:r w:rsidR="00247A27" w:rsidRPr="00247A27">
        <w:rPr>
          <w:lang w:val="gl-ES"/>
        </w:rPr>
        <w:t xml:space="preserve">Documentación da API e Probas en </w:t>
      </w:r>
      <w:proofErr w:type="spellStart"/>
      <w:r w:rsidR="00247A27" w:rsidRPr="00247A27">
        <w:rPr>
          <w:lang w:val="gl-ES"/>
        </w:rPr>
        <w:t>Postman</w:t>
      </w:r>
      <w:bookmarkEnd w:id="6"/>
      <w:proofErr w:type="spellEnd"/>
    </w:p>
    <w:p w14:paraId="6F891192" w14:textId="08DD6435" w:rsidR="00F5668A" w:rsidRDefault="00F5668A" w:rsidP="00247A27">
      <w:pPr>
        <w:rPr>
          <w:lang w:val="gl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B0CF2B" wp14:editId="3DDC1A40">
            <wp:simplePos x="0" y="0"/>
            <wp:positionH relativeFrom="column">
              <wp:posOffset>2666365</wp:posOffset>
            </wp:positionH>
            <wp:positionV relativeFrom="paragraph">
              <wp:posOffset>2846070</wp:posOffset>
            </wp:positionV>
            <wp:extent cx="3449320" cy="3403600"/>
            <wp:effectExtent l="0" t="0" r="0" b="6350"/>
            <wp:wrapThrough wrapText="bothSides">
              <wp:wrapPolygon edited="0">
                <wp:start x="0" y="0"/>
                <wp:lineTo x="0" y="21519"/>
                <wp:lineTo x="21473" y="21519"/>
                <wp:lineTo x="21473" y="0"/>
                <wp:lineTo x="0" y="0"/>
              </wp:wrapPolygon>
            </wp:wrapThrough>
            <wp:docPr id="1215151382" name="Imagen 3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1382" name="Imagen 3" descr="Interfaz de usuario gráfica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F95B5" w14:textId="0F4A6EEA" w:rsidR="00F5668A" w:rsidRDefault="00F5668A" w:rsidP="00247A27">
      <w:pPr>
        <w:rPr>
          <w:lang w:val="gl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0893F7" wp14:editId="1BA25679">
            <wp:simplePos x="0" y="0"/>
            <wp:positionH relativeFrom="margin">
              <wp:posOffset>-556260</wp:posOffset>
            </wp:positionH>
            <wp:positionV relativeFrom="paragraph">
              <wp:posOffset>2573020</wp:posOffset>
            </wp:positionV>
            <wp:extent cx="3067050" cy="2855595"/>
            <wp:effectExtent l="0" t="0" r="0" b="1905"/>
            <wp:wrapThrough wrapText="bothSides">
              <wp:wrapPolygon edited="0">
                <wp:start x="0" y="0"/>
                <wp:lineTo x="0" y="21470"/>
                <wp:lineTo x="21466" y="21470"/>
                <wp:lineTo x="21466" y="0"/>
                <wp:lineTo x="0" y="0"/>
              </wp:wrapPolygon>
            </wp:wrapThrough>
            <wp:docPr id="1359000226" name="Imagen 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00226" name="Imagen 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76503" w14:textId="317FE732" w:rsidR="00F5668A" w:rsidRDefault="00F5668A" w:rsidP="00247A27">
      <w:pPr>
        <w:rPr>
          <w:lang w:val="gl-ES"/>
        </w:rPr>
      </w:pPr>
    </w:p>
    <w:p w14:paraId="13E0379D" w14:textId="0CCBFE09" w:rsidR="00F5668A" w:rsidRDefault="00F5668A" w:rsidP="00247A27">
      <w:pPr>
        <w:rPr>
          <w:lang w:val="gl-ES"/>
        </w:rPr>
      </w:pPr>
    </w:p>
    <w:p w14:paraId="058E68A0" w14:textId="29FCF229" w:rsidR="00F5668A" w:rsidRDefault="00F5668A" w:rsidP="00247A27">
      <w:pPr>
        <w:rPr>
          <w:lang w:val="gl-ES"/>
        </w:rPr>
      </w:pPr>
    </w:p>
    <w:p w14:paraId="4CB02444" w14:textId="77777777" w:rsidR="00E85973" w:rsidRDefault="00E85973" w:rsidP="00247A27">
      <w:pPr>
        <w:rPr>
          <w:lang w:val="gl-ES"/>
        </w:rPr>
      </w:pPr>
    </w:p>
    <w:p w14:paraId="7B32C849" w14:textId="77777777" w:rsidR="00E85973" w:rsidRDefault="00E85973" w:rsidP="00247A27">
      <w:pPr>
        <w:rPr>
          <w:lang w:val="gl-ES"/>
        </w:rPr>
      </w:pPr>
    </w:p>
    <w:p w14:paraId="6FA8D278" w14:textId="6F5C4EEB" w:rsidR="00E85973" w:rsidRDefault="00E85973" w:rsidP="00247A27">
      <w:pPr>
        <w:rPr>
          <w:lang w:val="gl-ES"/>
        </w:rPr>
      </w:pPr>
    </w:p>
    <w:p w14:paraId="0B9E90ED" w14:textId="64A31143" w:rsidR="00E85973" w:rsidRDefault="00E85973" w:rsidP="00247A27">
      <w:pPr>
        <w:rPr>
          <w:lang w:val="gl-ES"/>
        </w:rPr>
      </w:pPr>
    </w:p>
    <w:p w14:paraId="43BF82A7" w14:textId="77777777" w:rsidR="00E85973" w:rsidRDefault="00E85973" w:rsidP="00247A27">
      <w:pPr>
        <w:rPr>
          <w:lang w:val="gl-ES"/>
        </w:rPr>
      </w:pPr>
    </w:p>
    <w:p w14:paraId="285D2BB4" w14:textId="2715B7EF" w:rsidR="00E85973" w:rsidRDefault="00E85973" w:rsidP="00E85973">
      <w:pPr>
        <w:pStyle w:val="Prrafodelista"/>
        <w:numPr>
          <w:ilvl w:val="0"/>
          <w:numId w:val="12"/>
        </w:numPr>
        <w:rPr>
          <w:lang w:val="gl-ES"/>
        </w:rPr>
      </w:pPr>
      <w:r w:rsidRPr="00E85973">
        <w:rPr>
          <w:lang w:val="gl-ES"/>
        </w:rPr>
        <w:lastRenderedPageBreak/>
        <w:t xml:space="preserve">Para realizar </w:t>
      </w:r>
      <w:proofErr w:type="spellStart"/>
      <w:r w:rsidRPr="00E85973">
        <w:rPr>
          <w:lang w:val="gl-ES"/>
        </w:rPr>
        <w:t>pruebas</w:t>
      </w:r>
      <w:proofErr w:type="spellEnd"/>
      <w:r w:rsidRPr="00E85973">
        <w:rPr>
          <w:lang w:val="gl-ES"/>
        </w:rPr>
        <w:t xml:space="preserve"> en </w:t>
      </w:r>
      <w:proofErr w:type="spellStart"/>
      <w:r w:rsidRPr="00E85973">
        <w:rPr>
          <w:lang w:val="gl-ES"/>
        </w:rPr>
        <w:t>Postman</w:t>
      </w:r>
      <w:proofErr w:type="spellEnd"/>
      <w:r w:rsidRPr="00E85973">
        <w:rPr>
          <w:lang w:val="gl-ES"/>
        </w:rPr>
        <w:t>:</w:t>
      </w:r>
    </w:p>
    <w:p w14:paraId="6B77B8DE" w14:textId="77777777" w:rsidR="00E85973" w:rsidRDefault="00E85973" w:rsidP="00E85973">
      <w:pPr>
        <w:pStyle w:val="Prrafodelista"/>
        <w:rPr>
          <w:lang w:val="gl-ES"/>
        </w:rPr>
      </w:pPr>
    </w:p>
    <w:p w14:paraId="4BEE2B19" w14:textId="318C5880" w:rsidR="00E85973" w:rsidRPr="00E85973" w:rsidRDefault="00E85973" w:rsidP="00E85973">
      <w:pPr>
        <w:pStyle w:val="Prrafodelista"/>
        <w:numPr>
          <w:ilvl w:val="0"/>
          <w:numId w:val="30"/>
        </w:numPr>
        <w:rPr>
          <w:lang w:val="gl-ES"/>
        </w:rPr>
      </w:pPr>
      <w:proofErr w:type="spellStart"/>
      <w:r>
        <w:rPr>
          <w:lang w:val="gl-ES"/>
        </w:rPr>
        <w:t>Registrar</w:t>
      </w:r>
      <w:proofErr w:type="spellEnd"/>
      <w:r>
        <w:rPr>
          <w:lang w:val="gl-ES"/>
        </w:rPr>
        <w:t xml:space="preserve"> un Usuario: </w:t>
      </w:r>
    </w:p>
    <w:p w14:paraId="0315DE62" w14:textId="77777777" w:rsidR="00E85973" w:rsidRDefault="00E85973" w:rsidP="00E85973">
      <w:pPr>
        <w:pStyle w:val="Prrafodelista"/>
        <w:rPr>
          <w:lang w:val="gl-ES"/>
        </w:rPr>
      </w:pPr>
    </w:p>
    <w:p w14:paraId="3199FEEE" w14:textId="48EC87AF" w:rsidR="00E85973" w:rsidRDefault="00E85973" w:rsidP="00E85973">
      <w:pPr>
        <w:pStyle w:val="Prrafodelista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351E3318" wp14:editId="33CFFB15">
            <wp:extent cx="5393055" cy="2065655"/>
            <wp:effectExtent l="0" t="0" r="0" b="0"/>
            <wp:docPr id="1233115896" name="Imagen 6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15896" name="Imagen 6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1BC6" w14:textId="77777777" w:rsidR="00E85973" w:rsidRDefault="00E85973" w:rsidP="00E85973">
      <w:pPr>
        <w:pStyle w:val="Prrafodelista"/>
        <w:rPr>
          <w:lang w:val="gl-ES"/>
        </w:rPr>
      </w:pPr>
    </w:p>
    <w:p w14:paraId="5196D679" w14:textId="02FEF1F9" w:rsidR="00E85973" w:rsidRDefault="00E85973" w:rsidP="00E85973">
      <w:pPr>
        <w:pStyle w:val="Prrafodelista"/>
        <w:rPr>
          <w:lang w:val="gl-ES"/>
        </w:rPr>
      </w:pPr>
      <w:r>
        <w:rPr>
          <w:lang w:val="gl-ES"/>
        </w:rPr>
        <w:t>*</w:t>
      </w:r>
      <w:r w:rsidRPr="008144D6">
        <w:rPr>
          <w:i/>
          <w:iCs/>
          <w:lang w:val="gl-ES"/>
        </w:rPr>
        <w:t>CAMPOS OBLIGATORIOS:</w:t>
      </w:r>
      <w:r>
        <w:rPr>
          <w:lang w:val="gl-ES"/>
        </w:rPr>
        <w:t xml:space="preserve"> </w:t>
      </w:r>
      <w:r w:rsidR="008144D6">
        <w:rPr>
          <w:lang w:val="gl-ES"/>
        </w:rPr>
        <w:t>(</w:t>
      </w:r>
      <w:proofErr w:type="spellStart"/>
      <w:r w:rsidR="008144D6" w:rsidRPr="008144D6">
        <w:rPr>
          <w:b/>
          <w:bCs/>
          <w:i/>
          <w:iCs/>
          <w:lang w:val="gl-ES"/>
        </w:rPr>
        <w:t>nombreUsuario</w:t>
      </w:r>
      <w:proofErr w:type="spellEnd"/>
      <w:r w:rsidR="008144D6">
        <w:rPr>
          <w:lang w:val="gl-ES"/>
        </w:rPr>
        <w:t xml:space="preserve">, </w:t>
      </w:r>
      <w:proofErr w:type="spellStart"/>
      <w:r w:rsidR="008144D6" w:rsidRPr="008144D6">
        <w:rPr>
          <w:b/>
          <w:bCs/>
          <w:i/>
          <w:iCs/>
          <w:lang w:val="gl-ES"/>
        </w:rPr>
        <w:t>password</w:t>
      </w:r>
      <w:proofErr w:type="spellEnd"/>
      <w:r w:rsidR="008144D6">
        <w:rPr>
          <w:lang w:val="gl-ES"/>
        </w:rPr>
        <w:t xml:space="preserve">, </w:t>
      </w:r>
      <w:proofErr w:type="spellStart"/>
      <w:r w:rsidR="008144D6" w:rsidRPr="008144D6">
        <w:rPr>
          <w:b/>
          <w:bCs/>
          <w:i/>
          <w:iCs/>
          <w:lang w:val="gl-ES"/>
        </w:rPr>
        <w:t>email</w:t>
      </w:r>
      <w:proofErr w:type="spellEnd"/>
      <w:r w:rsidR="008144D6">
        <w:rPr>
          <w:b/>
          <w:bCs/>
          <w:i/>
          <w:iCs/>
          <w:lang w:val="gl-ES"/>
        </w:rPr>
        <w:t xml:space="preserve">) </w:t>
      </w:r>
      <w:r w:rsidR="008144D6" w:rsidRPr="008144D6">
        <w:rPr>
          <w:i/>
          <w:iCs/>
          <w:lang w:val="gl-ES"/>
        </w:rPr>
        <w:t xml:space="preserve">no se </w:t>
      </w:r>
      <w:proofErr w:type="spellStart"/>
      <w:r w:rsidR="008144D6" w:rsidRPr="008144D6">
        <w:rPr>
          <w:i/>
          <w:iCs/>
          <w:lang w:val="gl-ES"/>
        </w:rPr>
        <w:t>pueden</w:t>
      </w:r>
      <w:proofErr w:type="spellEnd"/>
      <w:r w:rsidR="008144D6" w:rsidRPr="008144D6">
        <w:rPr>
          <w:i/>
          <w:iCs/>
          <w:lang w:val="gl-ES"/>
        </w:rPr>
        <w:t xml:space="preserve"> repetir</w:t>
      </w:r>
      <w:r w:rsidR="008144D6">
        <w:rPr>
          <w:lang w:val="gl-ES"/>
        </w:rPr>
        <w:t xml:space="preserve"> y </w:t>
      </w:r>
      <w:r w:rsidR="008144D6" w:rsidRPr="008144D6">
        <w:rPr>
          <w:b/>
          <w:bCs/>
          <w:i/>
          <w:iCs/>
          <w:lang w:val="gl-ES"/>
        </w:rPr>
        <w:t>rol</w:t>
      </w:r>
      <w:r w:rsidR="008144D6">
        <w:rPr>
          <w:b/>
          <w:bCs/>
          <w:i/>
          <w:iCs/>
          <w:lang w:val="gl-ES"/>
        </w:rPr>
        <w:t xml:space="preserve"> (“ADMIN”, “NORMAL”)</w:t>
      </w:r>
      <w:r w:rsidR="008144D6">
        <w:rPr>
          <w:lang w:val="gl-ES"/>
        </w:rPr>
        <w:t>.</w:t>
      </w:r>
    </w:p>
    <w:p w14:paraId="3824F1AC" w14:textId="66975CFE" w:rsidR="00E85973" w:rsidRDefault="008144D6" w:rsidP="00E85973">
      <w:pPr>
        <w:ind w:left="360"/>
        <w:rPr>
          <w:lang w:val="gl-ES"/>
        </w:rPr>
      </w:pPr>
      <w:r>
        <w:rPr>
          <w:lang w:val="gl-ES"/>
        </w:rPr>
        <w:t xml:space="preserve">2. </w:t>
      </w:r>
      <w:r>
        <w:rPr>
          <w:lang w:val="gl-ES"/>
        </w:rPr>
        <w:tab/>
      </w:r>
      <w:proofErr w:type="spellStart"/>
      <w:r>
        <w:rPr>
          <w:lang w:val="gl-ES"/>
        </w:rPr>
        <w:t>Hacer</w:t>
      </w:r>
      <w:proofErr w:type="spellEnd"/>
      <w:r>
        <w:rPr>
          <w:lang w:val="gl-ES"/>
        </w:rPr>
        <w:t xml:space="preserve"> el </w:t>
      </w:r>
      <w:proofErr w:type="spellStart"/>
      <w:r>
        <w:rPr>
          <w:lang w:val="gl-ES"/>
        </w:rPr>
        <w:t>login</w:t>
      </w:r>
      <w:proofErr w:type="spellEnd"/>
      <w:r>
        <w:rPr>
          <w:lang w:val="gl-ES"/>
        </w:rPr>
        <w:t>:</w:t>
      </w:r>
    </w:p>
    <w:p w14:paraId="1C1E0C51" w14:textId="2CEFEBC8" w:rsidR="008144D6" w:rsidRPr="00E85973" w:rsidRDefault="008144D6" w:rsidP="008144D6">
      <w:pPr>
        <w:ind w:left="360" w:firstLine="348"/>
        <w:rPr>
          <w:lang w:val="gl-ES"/>
        </w:rPr>
      </w:pPr>
      <w:r>
        <w:rPr>
          <w:lang w:val="gl-ES"/>
        </w:rPr>
        <w:t xml:space="preserve">-  Introducir </w:t>
      </w:r>
      <w:proofErr w:type="spellStart"/>
      <w:r>
        <w:rPr>
          <w:lang w:val="gl-ES"/>
        </w:rPr>
        <w:t>nombreUsuario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contraseña</w:t>
      </w:r>
      <w:proofErr w:type="spellEnd"/>
      <w:r>
        <w:rPr>
          <w:lang w:val="gl-ES"/>
        </w:rPr>
        <w:t xml:space="preserve"> (como </w:t>
      </w:r>
      <w:proofErr w:type="spellStart"/>
      <w:r>
        <w:rPr>
          <w:lang w:val="gl-ES"/>
        </w:rPr>
        <w:t>minimo</w:t>
      </w:r>
      <w:proofErr w:type="spellEnd"/>
      <w:r>
        <w:rPr>
          <w:lang w:val="gl-ES"/>
        </w:rPr>
        <w:t xml:space="preserve">). Los datos son correctos, nos imprime el código del </w:t>
      </w:r>
      <w:proofErr w:type="spellStart"/>
      <w:r w:rsidRPr="008144D6">
        <w:rPr>
          <w:b/>
          <w:bCs/>
          <w:lang w:val="gl-ES"/>
        </w:rPr>
        <w:t>token</w:t>
      </w:r>
      <w:proofErr w:type="spellEnd"/>
      <w:r>
        <w:rPr>
          <w:lang w:val="gl-ES"/>
        </w:rPr>
        <w:t xml:space="preserve">, que </w:t>
      </w:r>
      <w:proofErr w:type="spellStart"/>
      <w:r>
        <w:rPr>
          <w:lang w:val="gl-ES"/>
        </w:rPr>
        <w:t>tendrá</w:t>
      </w:r>
      <w:proofErr w:type="spellEnd"/>
      <w:r>
        <w:rPr>
          <w:lang w:val="gl-ES"/>
        </w:rPr>
        <w:t xml:space="preserve"> una duración de 1h. </w:t>
      </w:r>
    </w:p>
    <w:p w14:paraId="260188AB" w14:textId="79010B8C" w:rsidR="00E85973" w:rsidRDefault="00E85973" w:rsidP="00E85973">
      <w:pPr>
        <w:pStyle w:val="Prrafodelista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3F3D6A2D" wp14:editId="6C7C0948">
            <wp:extent cx="5393055" cy="2717800"/>
            <wp:effectExtent l="0" t="0" r="0" b="6350"/>
            <wp:docPr id="229641044" name="Imagen 7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41044" name="Imagen 7" descr="Captura de pantalla de un celula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0742" w14:textId="77777777" w:rsidR="008144D6" w:rsidRDefault="008144D6" w:rsidP="00E85973">
      <w:pPr>
        <w:pStyle w:val="Prrafodelista"/>
        <w:rPr>
          <w:lang w:val="gl-ES"/>
        </w:rPr>
      </w:pPr>
    </w:p>
    <w:p w14:paraId="61E08FE1" w14:textId="3D45F27D" w:rsidR="008144D6" w:rsidRDefault="008144D6" w:rsidP="008144D6">
      <w:pPr>
        <w:pStyle w:val="Prrafodelista"/>
        <w:numPr>
          <w:ilvl w:val="0"/>
          <w:numId w:val="12"/>
        </w:numPr>
        <w:rPr>
          <w:lang w:val="gl-ES"/>
        </w:rPr>
      </w:pPr>
      <w:r>
        <w:rPr>
          <w:lang w:val="gl-ES"/>
        </w:rPr>
        <w:t xml:space="preserve">Código que </w:t>
      </w:r>
      <w:proofErr w:type="spellStart"/>
      <w:r>
        <w:rPr>
          <w:lang w:val="gl-ES"/>
        </w:rPr>
        <w:t>añadiremos</w:t>
      </w:r>
      <w:proofErr w:type="spellEnd"/>
      <w:r>
        <w:rPr>
          <w:lang w:val="gl-ES"/>
        </w:rPr>
        <w:t xml:space="preserve"> a la variable creada </w:t>
      </w:r>
      <w:proofErr w:type="spellStart"/>
      <w:r>
        <w:rPr>
          <w:lang w:val="gl-ES"/>
        </w:rPr>
        <w:t>llamada</w:t>
      </w:r>
      <w:proofErr w:type="spellEnd"/>
      <w:r>
        <w:rPr>
          <w:lang w:val="gl-ES"/>
        </w:rPr>
        <w:t xml:space="preserve"> </w:t>
      </w:r>
      <w:proofErr w:type="spellStart"/>
      <w:r w:rsidRPr="008144D6">
        <w:rPr>
          <w:b/>
          <w:bCs/>
          <w:lang w:val="gl-ES"/>
        </w:rPr>
        <w:t>token</w:t>
      </w:r>
      <w:proofErr w:type="spellEnd"/>
      <w:r>
        <w:rPr>
          <w:b/>
          <w:bCs/>
          <w:lang w:val="gl-ES"/>
        </w:rPr>
        <w:t>.</w:t>
      </w:r>
    </w:p>
    <w:p w14:paraId="3C8D445D" w14:textId="77777777" w:rsidR="008144D6" w:rsidRDefault="008144D6" w:rsidP="00E85973">
      <w:pPr>
        <w:pStyle w:val="Prrafodelista"/>
        <w:rPr>
          <w:lang w:val="gl-ES"/>
        </w:rPr>
      </w:pPr>
    </w:p>
    <w:p w14:paraId="16942AB1" w14:textId="1C338596" w:rsidR="008144D6" w:rsidRPr="00E85973" w:rsidRDefault="008144D6" w:rsidP="00E85973">
      <w:pPr>
        <w:pStyle w:val="Prrafodelista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FDFA2E6" wp14:editId="461F1FDF">
            <wp:extent cx="5393055" cy="1363345"/>
            <wp:effectExtent l="0" t="0" r="0" b="8255"/>
            <wp:docPr id="1691357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87F7" w14:textId="59CB932B" w:rsidR="00E85973" w:rsidRPr="008144D6" w:rsidRDefault="008144D6" w:rsidP="008144D6">
      <w:pPr>
        <w:pStyle w:val="Prrafodelista"/>
        <w:numPr>
          <w:ilvl w:val="0"/>
          <w:numId w:val="12"/>
        </w:numPr>
        <w:rPr>
          <w:lang w:val="gl-ES"/>
        </w:rPr>
      </w:pPr>
      <w:r>
        <w:rPr>
          <w:lang w:val="gl-ES"/>
        </w:rPr>
        <w:lastRenderedPageBreak/>
        <w:t xml:space="preserve">En los </w:t>
      </w:r>
      <w:proofErr w:type="spellStart"/>
      <w:r>
        <w:rPr>
          <w:lang w:val="gl-ES"/>
        </w:rPr>
        <w:t>Headers</w:t>
      </w:r>
      <w:proofErr w:type="spellEnd"/>
      <w:r>
        <w:rPr>
          <w:lang w:val="gl-ES"/>
        </w:rPr>
        <w:t xml:space="preserve">, </w:t>
      </w:r>
      <w:proofErr w:type="spellStart"/>
      <w:r>
        <w:rPr>
          <w:lang w:val="gl-ES"/>
        </w:rPr>
        <w:t>añadimos</w:t>
      </w:r>
      <w:proofErr w:type="spellEnd"/>
      <w:r>
        <w:rPr>
          <w:lang w:val="gl-ES"/>
        </w:rPr>
        <w:t xml:space="preserve"> la </w:t>
      </w:r>
      <w:proofErr w:type="spellStart"/>
      <w:r>
        <w:rPr>
          <w:lang w:val="gl-ES"/>
        </w:rPr>
        <w:t>key</w:t>
      </w:r>
      <w:proofErr w:type="spellEnd"/>
      <w:r>
        <w:rPr>
          <w:lang w:val="gl-ES"/>
        </w:rPr>
        <w:t xml:space="preserve"> </w:t>
      </w:r>
      <w:r w:rsidRPr="008144D6">
        <w:rPr>
          <w:b/>
          <w:bCs/>
          <w:lang w:val="gl-ES"/>
        </w:rPr>
        <w:t>AUTHORIZATION</w:t>
      </w:r>
      <w:r>
        <w:rPr>
          <w:b/>
          <w:bCs/>
          <w:lang w:val="gl-ES"/>
        </w:rPr>
        <w:t xml:space="preserve">, </w:t>
      </w:r>
      <w:r>
        <w:rPr>
          <w:lang w:val="gl-ES"/>
        </w:rPr>
        <w:t xml:space="preserve"> y como </w:t>
      </w:r>
      <w:proofErr w:type="spellStart"/>
      <w:r>
        <w:rPr>
          <w:lang w:val="gl-ES"/>
        </w:rPr>
        <w:t>value</w:t>
      </w:r>
      <w:proofErr w:type="spellEnd"/>
      <w:r>
        <w:rPr>
          <w:lang w:val="gl-ES"/>
        </w:rPr>
        <w:t xml:space="preserve"> la palabra </w:t>
      </w:r>
      <w:proofErr w:type="spellStart"/>
      <w:r w:rsidRPr="008144D6">
        <w:rPr>
          <w:b/>
          <w:bCs/>
          <w:lang w:val="gl-ES"/>
        </w:rPr>
        <w:t>Bearer</w:t>
      </w:r>
      <w:proofErr w:type="spellEnd"/>
      <w:r>
        <w:rPr>
          <w:b/>
          <w:bCs/>
          <w:lang w:val="gl-ES"/>
        </w:rPr>
        <w:t xml:space="preserve"> </w:t>
      </w:r>
      <w:r>
        <w:rPr>
          <w:lang w:val="gl-ES"/>
        </w:rPr>
        <w:t xml:space="preserve">seguido de la variable </w:t>
      </w:r>
      <w:proofErr w:type="spellStart"/>
      <w:r w:rsidRPr="008144D6">
        <w:rPr>
          <w:b/>
          <w:bCs/>
          <w:lang w:val="gl-ES"/>
        </w:rPr>
        <w:t>token</w:t>
      </w:r>
      <w:proofErr w:type="spellEnd"/>
      <w:r>
        <w:rPr>
          <w:b/>
          <w:bCs/>
          <w:lang w:val="gl-ES"/>
        </w:rPr>
        <w:t>.</w:t>
      </w:r>
    </w:p>
    <w:p w14:paraId="0B3CEB00" w14:textId="77777777" w:rsidR="008144D6" w:rsidRDefault="008144D6" w:rsidP="00E85973">
      <w:pPr>
        <w:pStyle w:val="Prrafodelista"/>
        <w:numPr>
          <w:ilvl w:val="0"/>
          <w:numId w:val="12"/>
        </w:numPr>
        <w:rPr>
          <w:lang w:val="gl-ES"/>
        </w:rPr>
      </w:pPr>
      <w:r w:rsidRPr="008144D6">
        <w:rPr>
          <w:lang w:val="gl-ES"/>
        </w:rPr>
        <w:t>EJ:</w:t>
      </w:r>
    </w:p>
    <w:p w14:paraId="7151531F" w14:textId="3D705226" w:rsidR="008144D6" w:rsidRDefault="008144D6" w:rsidP="008144D6">
      <w:pPr>
        <w:pStyle w:val="Prrafodelista"/>
        <w:numPr>
          <w:ilvl w:val="1"/>
          <w:numId w:val="12"/>
        </w:numPr>
        <w:rPr>
          <w:lang w:val="gl-ES"/>
        </w:rPr>
      </w:pPr>
      <w:r>
        <w:rPr>
          <w:lang w:val="gl-ES"/>
        </w:rPr>
        <w:t xml:space="preserve">Listado de los Usuarios </w:t>
      </w:r>
      <w:proofErr w:type="spellStart"/>
      <w:r>
        <w:rPr>
          <w:lang w:val="gl-ES"/>
        </w:rPr>
        <w:t>registrados</w:t>
      </w:r>
      <w:proofErr w:type="spellEnd"/>
      <w:r>
        <w:rPr>
          <w:lang w:val="gl-ES"/>
        </w:rPr>
        <w:t xml:space="preserve"> (sacando el DTO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la </w:t>
      </w:r>
      <w:proofErr w:type="spellStart"/>
      <w:r>
        <w:rPr>
          <w:lang w:val="gl-ES"/>
        </w:rPr>
        <w:t>contraseña</w:t>
      </w:r>
      <w:proofErr w:type="spellEnd"/>
      <w:r>
        <w:rPr>
          <w:lang w:val="gl-ES"/>
        </w:rPr>
        <w:t xml:space="preserve"> visible)</w:t>
      </w:r>
    </w:p>
    <w:p w14:paraId="0AA8404F" w14:textId="77777777" w:rsidR="008144D6" w:rsidRPr="008144D6" w:rsidRDefault="008144D6" w:rsidP="008144D6">
      <w:pPr>
        <w:rPr>
          <w:lang w:val="gl-ES"/>
        </w:rPr>
      </w:pPr>
    </w:p>
    <w:p w14:paraId="09A30AF7" w14:textId="4FA86BD0" w:rsidR="00E85973" w:rsidRPr="008144D6" w:rsidRDefault="008144D6" w:rsidP="008144D6">
      <w:pPr>
        <w:pStyle w:val="Prrafodelista"/>
        <w:rPr>
          <w:lang w:val="gl-ES"/>
        </w:rPr>
      </w:pPr>
      <w:r w:rsidRPr="008144D6">
        <w:rPr>
          <w:lang w:val="gl-ES"/>
        </w:rPr>
        <w:drawing>
          <wp:inline distT="0" distB="0" distL="0" distR="0" wp14:anchorId="4EC4644C" wp14:editId="5B686E82">
            <wp:extent cx="5400040" cy="3509645"/>
            <wp:effectExtent l="0" t="0" r="0" b="0"/>
            <wp:docPr id="193834455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4559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5FCF" w14:textId="77777777" w:rsidR="00E85973" w:rsidRDefault="00E85973" w:rsidP="00247A27">
      <w:pPr>
        <w:rPr>
          <w:lang w:val="gl-ES"/>
        </w:rPr>
      </w:pPr>
    </w:p>
    <w:p w14:paraId="22DE0DA8" w14:textId="5F038BAD" w:rsidR="00247A27" w:rsidRPr="00247A27" w:rsidRDefault="00247A27" w:rsidP="00247A27">
      <w:pPr>
        <w:rPr>
          <w:lang w:val="gl-ES"/>
        </w:rPr>
      </w:pPr>
    </w:p>
    <w:p w14:paraId="755AF0A4" w14:textId="1BED49D9" w:rsidR="00247A27" w:rsidRPr="00247A27" w:rsidRDefault="00247A27" w:rsidP="00247A27">
      <w:pPr>
        <w:pStyle w:val="Ttulo1"/>
        <w:rPr>
          <w:lang w:val="gl-ES"/>
        </w:rPr>
      </w:pPr>
      <w:bookmarkStart w:id="7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7"/>
    </w:p>
    <w:p w14:paraId="3CCEB28C" w14:textId="2E28F9F3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33CE2687" w14:textId="5508019B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Dificultades y Soluciones</w:t>
      </w:r>
    </w:p>
    <w:p w14:paraId="06A8CE35" w14:textId="5D4DEC29" w:rsidR="00493E04" w:rsidRPr="00493E04" w:rsidRDefault="00493E04" w:rsidP="00493E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93E04">
        <w:rPr>
          <w:rFonts w:asciiTheme="minorHAnsi" w:hAnsiTheme="minorHAnsi" w:cstheme="minorHAnsi"/>
          <w:sz w:val="22"/>
          <w:szCs w:val="22"/>
        </w:rPr>
        <w:t xml:space="preserve">Lo más complicado fue implementar la seguridad con JWT y Spring Security, ya que hubo problemas con la configuración y dependencias cíclicas. Se resolvió organizando mejor los componentes de seguridad y asegurando que cada uno tuviera una función clara. También se usó </w:t>
      </w:r>
      <w:proofErr w:type="spellStart"/>
      <w:r w:rsidRPr="00493E04">
        <w:rPr>
          <w:rStyle w:val="CdigoHTML"/>
          <w:rFonts w:asciiTheme="minorHAnsi" w:eastAsiaTheme="majorEastAsia" w:hAnsiTheme="minorHAnsi" w:cstheme="minorHAnsi"/>
          <w:sz w:val="22"/>
          <w:szCs w:val="22"/>
        </w:rPr>
        <w:t>BCrypt</w:t>
      </w:r>
      <w:proofErr w:type="spellEnd"/>
      <w:r w:rsidRPr="00493E04">
        <w:rPr>
          <w:rFonts w:asciiTheme="minorHAnsi" w:hAnsiTheme="minorHAnsi" w:cstheme="minorHAnsi"/>
          <w:sz w:val="22"/>
          <w:szCs w:val="22"/>
        </w:rPr>
        <w:t xml:space="preserve"> para encriptar contraseñas y se definieron bien los permisos de acceso según el rol del usuario.</w:t>
      </w:r>
    </w:p>
    <w:p w14:paraId="14FB6D78" w14:textId="77777777" w:rsidR="00493E04" w:rsidRPr="00493E04" w:rsidRDefault="00493E04" w:rsidP="00493E04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493E04">
        <w:rPr>
          <w:rStyle w:val="Textoennegrita"/>
          <w:rFonts w:asciiTheme="minorHAnsi" w:hAnsiTheme="minorHAnsi" w:cstheme="minorHAnsi"/>
          <w:bCs w:val="0"/>
          <w:sz w:val="22"/>
          <w:szCs w:val="22"/>
        </w:rPr>
        <w:t>Mejoras para Futuras Versiones</w:t>
      </w:r>
    </w:p>
    <w:p w14:paraId="0CA36080" w14:textId="08DF7E2E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Ampliar la base de datos con más información sobre torneos, equipos y jugadores.</w:t>
      </w:r>
    </w:p>
    <w:p w14:paraId="72B9C20C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Mejorar la gestión de usuarios, permitiendo recuperar contraseñas o cambiar roles.</w:t>
      </w:r>
    </w:p>
    <w:p w14:paraId="5B56455D" w14:textId="77777777" w:rsidR="00493E04" w:rsidRPr="00493E04" w:rsidRDefault="00493E04" w:rsidP="00493E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493E04">
        <w:rPr>
          <w:rFonts w:cstheme="minorHAnsi"/>
        </w:rPr>
        <w:t>Optimizar la seguridad y la autenticación para mayor eficiencia.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5E0F3861" w:rsidR="00247A27" w:rsidRDefault="00247A27" w:rsidP="00247A27">
      <w:pPr>
        <w:pStyle w:val="Ttulo1"/>
        <w:rPr>
          <w:lang w:val="gl-ES"/>
        </w:rPr>
      </w:pPr>
      <w:bookmarkStart w:id="8" w:name="_Toc189548791"/>
      <w:r w:rsidRPr="00247A27">
        <w:rPr>
          <w:lang w:val="gl-ES"/>
        </w:rPr>
        <w:lastRenderedPageBreak/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8"/>
    </w:p>
    <w:p w14:paraId="5AC69EFB" w14:textId="77777777" w:rsidR="00441543" w:rsidRPr="00441543" w:rsidRDefault="00441543" w:rsidP="00441543">
      <w:pPr>
        <w:rPr>
          <w:lang w:val="gl-ES"/>
        </w:rPr>
      </w:pPr>
    </w:p>
    <w:p w14:paraId="514BF4C5" w14:textId="54CA54EC" w:rsidR="00E52AB6" w:rsidRDefault="00441543" w:rsidP="00441543">
      <w:pPr>
        <w:pStyle w:val="Prrafodelista"/>
        <w:numPr>
          <w:ilvl w:val="0"/>
          <w:numId w:val="12"/>
        </w:numPr>
        <w:rPr>
          <w:lang w:val="gl-ES"/>
        </w:rPr>
      </w:pPr>
      <w:proofErr w:type="spellStart"/>
      <w:r>
        <w:rPr>
          <w:lang w:val="gl-ES"/>
        </w:rPr>
        <w:t>Script</w:t>
      </w:r>
      <w:proofErr w:type="spellEnd"/>
      <w:r>
        <w:rPr>
          <w:lang w:val="gl-ES"/>
        </w:rPr>
        <w:t xml:space="preserve"> de Base la Base de datos en la carpeta de Documentación.</w:t>
      </w:r>
    </w:p>
    <w:p w14:paraId="46E3D7B5" w14:textId="3443F5EE" w:rsidR="00441543" w:rsidRDefault="00441543" w:rsidP="00441543">
      <w:pPr>
        <w:pStyle w:val="Prrafodelista"/>
        <w:numPr>
          <w:ilvl w:val="0"/>
          <w:numId w:val="12"/>
        </w:numPr>
        <w:rPr>
          <w:lang w:val="gl-ES"/>
        </w:rPr>
      </w:pPr>
      <w:proofErr w:type="spellStart"/>
      <w:r>
        <w:rPr>
          <w:lang w:val="gl-ES"/>
        </w:rPr>
        <w:t>Recomendaciones</w:t>
      </w:r>
      <w:proofErr w:type="spellEnd"/>
      <w:r>
        <w:rPr>
          <w:lang w:val="gl-ES"/>
        </w:rPr>
        <w:t>:</w:t>
      </w:r>
    </w:p>
    <w:p w14:paraId="2B879AF2" w14:textId="4366B75B" w:rsidR="00441543" w:rsidRPr="00441543" w:rsidRDefault="00441543" w:rsidP="00441543">
      <w:pPr>
        <w:pStyle w:val="Prrafodelista"/>
        <w:numPr>
          <w:ilvl w:val="1"/>
          <w:numId w:val="12"/>
        </w:numPr>
        <w:rPr>
          <w:lang w:val="gl-ES"/>
        </w:rPr>
      </w:pPr>
      <w:proofErr w:type="spellStart"/>
      <w:r>
        <w:rPr>
          <w:lang w:val="gl-ES"/>
        </w:rPr>
        <w:t>Ejecutar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por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a la hora de crear la base de datos, </w:t>
      </w:r>
      <w:proofErr w:type="spellStart"/>
      <w:r>
        <w:rPr>
          <w:lang w:val="gl-ES"/>
        </w:rPr>
        <w:t>ya</w:t>
      </w:r>
      <w:proofErr w:type="spellEnd"/>
      <w:r>
        <w:rPr>
          <w:lang w:val="gl-ES"/>
        </w:rPr>
        <w:t xml:space="preserve"> que </w:t>
      </w:r>
      <w:proofErr w:type="spellStart"/>
      <w:r>
        <w:rPr>
          <w:lang w:val="gl-ES"/>
        </w:rPr>
        <w:t>puede</w:t>
      </w:r>
      <w:proofErr w:type="spellEnd"/>
      <w:r>
        <w:rPr>
          <w:lang w:val="gl-ES"/>
        </w:rPr>
        <w:t xml:space="preserve"> dar errores con las claves </w:t>
      </w:r>
      <w:proofErr w:type="spellStart"/>
      <w:r>
        <w:rPr>
          <w:lang w:val="gl-ES"/>
        </w:rPr>
        <w:t>foraneas</w:t>
      </w:r>
      <w:proofErr w:type="spellEnd"/>
      <w:r>
        <w:rPr>
          <w:lang w:val="gl-ES"/>
        </w:rPr>
        <w:t xml:space="preserve"> si se </w:t>
      </w:r>
      <w:proofErr w:type="spellStart"/>
      <w:r>
        <w:rPr>
          <w:lang w:val="gl-ES"/>
        </w:rPr>
        <w:t>ejecutan</w:t>
      </w:r>
      <w:proofErr w:type="spellEnd"/>
      <w:r>
        <w:rPr>
          <w:lang w:val="gl-ES"/>
        </w:rPr>
        <w:t xml:space="preserve"> todas de golpe.</w:t>
      </w:r>
    </w:p>
    <w:sectPr w:rsidR="00441543" w:rsidRPr="00441543" w:rsidSect="00D956BA"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CABFB" w14:textId="77777777" w:rsidR="00811212" w:rsidRDefault="00811212" w:rsidP="00C334DE">
      <w:pPr>
        <w:spacing w:after="0" w:line="240" w:lineRule="auto"/>
      </w:pPr>
      <w:r>
        <w:separator/>
      </w:r>
    </w:p>
  </w:endnote>
  <w:endnote w:type="continuationSeparator" w:id="0">
    <w:p w14:paraId="51941B07" w14:textId="77777777" w:rsidR="00811212" w:rsidRDefault="00811212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2CF1" w14:textId="77777777" w:rsidR="00811212" w:rsidRDefault="00811212" w:rsidP="00C334DE">
      <w:pPr>
        <w:spacing w:after="0" w:line="240" w:lineRule="auto"/>
      </w:pPr>
      <w:r>
        <w:separator/>
      </w:r>
    </w:p>
  </w:footnote>
  <w:footnote w:type="continuationSeparator" w:id="0">
    <w:p w14:paraId="6FB7A0F4" w14:textId="77777777" w:rsidR="00811212" w:rsidRDefault="00811212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4E334" w14:textId="45E97009" w:rsidR="00C334DE" w:rsidRPr="00C334DE" w:rsidRDefault="00ED4737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SISTEMA DE TORNEOS E COMPETENCIAS DEPORTIVAS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JORGE SOBRINO MOJÓN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329BE"/>
    <w:multiLevelType w:val="multilevel"/>
    <w:tmpl w:val="14B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81508"/>
    <w:multiLevelType w:val="multilevel"/>
    <w:tmpl w:val="073001B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D64BF"/>
    <w:multiLevelType w:val="hybridMultilevel"/>
    <w:tmpl w:val="9B745D9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869D8"/>
    <w:multiLevelType w:val="hybridMultilevel"/>
    <w:tmpl w:val="E58CDE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B651C"/>
    <w:multiLevelType w:val="multilevel"/>
    <w:tmpl w:val="7652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50B1D"/>
    <w:multiLevelType w:val="hybridMultilevel"/>
    <w:tmpl w:val="2C401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86D18"/>
    <w:multiLevelType w:val="multilevel"/>
    <w:tmpl w:val="01E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931B6"/>
    <w:multiLevelType w:val="multilevel"/>
    <w:tmpl w:val="B4E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214D0"/>
    <w:multiLevelType w:val="multilevel"/>
    <w:tmpl w:val="228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7725B"/>
    <w:multiLevelType w:val="hybridMultilevel"/>
    <w:tmpl w:val="8D2C4A2C"/>
    <w:lvl w:ilvl="0" w:tplc="1E76F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17CF2"/>
    <w:multiLevelType w:val="hybridMultilevel"/>
    <w:tmpl w:val="3E56C2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3710116"/>
    <w:multiLevelType w:val="hybridMultilevel"/>
    <w:tmpl w:val="C8CCD2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6656400"/>
    <w:multiLevelType w:val="multilevel"/>
    <w:tmpl w:val="24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7121E"/>
    <w:multiLevelType w:val="multilevel"/>
    <w:tmpl w:val="7A26971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175977">
    <w:abstractNumId w:val="5"/>
  </w:num>
  <w:num w:numId="2" w16cid:durableId="1194074223">
    <w:abstractNumId w:val="13"/>
  </w:num>
  <w:num w:numId="3" w16cid:durableId="56586531">
    <w:abstractNumId w:val="1"/>
  </w:num>
  <w:num w:numId="4" w16cid:durableId="2052730501">
    <w:abstractNumId w:val="4"/>
  </w:num>
  <w:num w:numId="5" w16cid:durableId="1109930469">
    <w:abstractNumId w:val="3"/>
  </w:num>
  <w:num w:numId="6" w16cid:durableId="1520436990">
    <w:abstractNumId w:val="0"/>
  </w:num>
  <w:num w:numId="7" w16cid:durableId="729959488">
    <w:abstractNumId w:val="28"/>
  </w:num>
  <w:num w:numId="8" w16cid:durableId="956260635">
    <w:abstractNumId w:val="19"/>
  </w:num>
  <w:num w:numId="9" w16cid:durableId="212817801">
    <w:abstractNumId w:val="30"/>
  </w:num>
  <w:num w:numId="10" w16cid:durableId="1095705744">
    <w:abstractNumId w:val="24"/>
  </w:num>
  <w:num w:numId="11" w16cid:durableId="1288462646">
    <w:abstractNumId w:val="11"/>
  </w:num>
  <w:num w:numId="12" w16cid:durableId="1305310845">
    <w:abstractNumId w:val="31"/>
  </w:num>
  <w:num w:numId="13" w16cid:durableId="1560750786">
    <w:abstractNumId w:val="20"/>
  </w:num>
  <w:num w:numId="14" w16cid:durableId="1431507530">
    <w:abstractNumId w:val="6"/>
  </w:num>
  <w:num w:numId="15" w16cid:durableId="1311835591">
    <w:abstractNumId w:val="15"/>
  </w:num>
  <w:num w:numId="16" w16cid:durableId="1879509983">
    <w:abstractNumId w:val="8"/>
  </w:num>
  <w:num w:numId="17" w16cid:durableId="993413225">
    <w:abstractNumId w:val="16"/>
  </w:num>
  <w:num w:numId="18" w16cid:durableId="707292952">
    <w:abstractNumId w:val="2"/>
  </w:num>
  <w:num w:numId="19" w16cid:durableId="1635255557">
    <w:abstractNumId w:val="29"/>
  </w:num>
  <w:num w:numId="20" w16cid:durableId="1462267672">
    <w:abstractNumId w:val="9"/>
  </w:num>
  <w:num w:numId="21" w16cid:durableId="1012494216">
    <w:abstractNumId w:val="12"/>
  </w:num>
  <w:num w:numId="22" w16cid:durableId="366417292">
    <w:abstractNumId w:val="10"/>
  </w:num>
  <w:num w:numId="23" w16cid:durableId="1862009732">
    <w:abstractNumId w:val="25"/>
  </w:num>
  <w:num w:numId="24" w16cid:durableId="1790129053">
    <w:abstractNumId w:val="26"/>
  </w:num>
  <w:num w:numId="25" w16cid:durableId="1638534868">
    <w:abstractNumId w:val="18"/>
  </w:num>
  <w:num w:numId="26" w16cid:durableId="1614089514">
    <w:abstractNumId w:val="21"/>
  </w:num>
  <w:num w:numId="27" w16cid:durableId="69431739">
    <w:abstractNumId w:val="22"/>
  </w:num>
  <w:num w:numId="28" w16cid:durableId="1333336022">
    <w:abstractNumId w:val="27"/>
  </w:num>
  <w:num w:numId="29" w16cid:durableId="1152598954">
    <w:abstractNumId w:val="23"/>
  </w:num>
  <w:num w:numId="30" w16cid:durableId="1705866965">
    <w:abstractNumId w:val="17"/>
  </w:num>
  <w:num w:numId="31" w16cid:durableId="1781562284">
    <w:abstractNumId w:val="7"/>
  </w:num>
  <w:num w:numId="32" w16cid:durableId="1553886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104516"/>
    <w:rsid w:val="00247A27"/>
    <w:rsid w:val="002E2C03"/>
    <w:rsid w:val="003231D3"/>
    <w:rsid w:val="00396745"/>
    <w:rsid w:val="003B5A79"/>
    <w:rsid w:val="003C37DB"/>
    <w:rsid w:val="003C4516"/>
    <w:rsid w:val="00441543"/>
    <w:rsid w:val="004622A3"/>
    <w:rsid w:val="00470E75"/>
    <w:rsid w:val="00491E8E"/>
    <w:rsid w:val="00493E04"/>
    <w:rsid w:val="004A02FD"/>
    <w:rsid w:val="00505662"/>
    <w:rsid w:val="005E01A0"/>
    <w:rsid w:val="006457DF"/>
    <w:rsid w:val="00676181"/>
    <w:rsid w:val="00695C5A"/>
    <w:rsid w:val="006B1BE4"/>
    <w:rsid w:val="006C4F95"/>
    <w:rsid w:val="007C2444"/>
    <w:rsid w:val="00811212"/>
    <w:rsid w:val="008144D6"/>
    <w:rsid w:val="00853ABC"/>
    <w:rsid w:val="00880A8D"/>
    <w:rsid w:val="00897B19"/>
    <w:rsid w:val="008C5F75"/>
    <w:rsid w:val="009301DE"/>
    <w:rsid w:val="00940F4E"/>
    <w:rsid w:val="0098101A"/>
    <w:rsid w:val="00A179DB"/>
    <w:rsid w:val="00A87913"/>
    <w:rsid w:val="00B42555"/>
    <w:rsid w:val="00B741C6"/>
    <w:rsid w:val="00BE1758"/>
    <w:rsid w:val="00C040A6"/>
    <w:rsid w:val="00C277B3"/>
    <w:rsid w:val="00C334DE"/>
    <w:rsid w:val="00C92BB6"/>
    <w:rsid w:val="00CD6988"/>
    <w:rsid w:val="00D352C0"/>
    <w:rsid w:val="00D75DF5"/>
    <w:rsid w:val="00D8293C"/>
    <w:rsid w:val="00D956BA"/>
    <w:rsid w:val="00E03F7D"/>
    <w:rsid w:val="00E52AB6"/>
    <w:rsid w:val="00E55D0F"/>
    <w:rsid w:val="00E85973"/>
    <w:rsid w:val="00E90EA6"/>
    <w:rsid w:val="00ED4737"/>
    <w:rsid w:val="00F007A2"/>
    <w:rsid w:val="00F5668A"/>
    <w:rsid w:val="00F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03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3F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3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43E0-2A51-4566-9996-175BAC2C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</Template>
  <TotalTime>195</TotalTime>
  <Pages>11</Pages>
  <Words>1526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Jorge Sobrino</cp:lastModifiedBy>
  <cp:revision>8</cp:revision>
  <dcterms:created xsi:type="dcterms:W3CDTF">2025-02-17T10:33:00Z</dcterms:created>
  <dcterms:modified xsi:type="dcterms:W3CDTF">2025-02-22T00:29:00Z</dcterms:modified>
</cp:coreProperties>
</file>